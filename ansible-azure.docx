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060F2C" w:rsidRDefault="00060F2C">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060F2C" w:rsidRPr="00F07A48" w:rsidRDefault="00060F2C">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060F2C" w:rsidRPr="00F07A48" w:rsidRDefault="00060F2C">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060F2C" w:rsidRDefault="00060F2C">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060F2C" w:rsidRDefault="00060F2C">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060F2C" w:rsidRPr="00F07A48" w:rsidRDefault="00060F2C">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060F2C" w:rsidRPr="00F07A48" w:rsidRDefault="00060F2C">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060F2C" w:rsidRDefault="00060F2C">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060F2C" w:rsidRPr="00534240" w:rsidRDefault="00060F2C"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060F2C" w:rsidRPr="00534240" w:rsidRDefault="00060F2C"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0403D2"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5A92C7E8" w14:textId="51EBD488" w:rsidR="00060F2C"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69611494" w:history="1">
            <w:r w:rsidR="00060F2C" w:rsidRPr="00623F8D">
              <w:rPr>
                <w:rStyle w:val="Hyperlink"/>
                <w:noProof/>
              </w:rPr>
              <w:t>Objectives and initial setup</w:t>
            </w:r>
            <w:r w:rsidR="00060F2C">
              <w:rPr>
                <w:noProof/>
                <w:webHidden/>
              </w:rPr>
              <w:tab/>
            </w:r>
            <w:r w:rsidR="00060F2C">
              <w:rPr>
                <w:noProof/>
                <w:webHidden/>
              </w:rPr>
              <w:fldChar w:fldCharType="begin"/>
            </w:r>
            <w:r w:rsidR="00060F2C">
              <w:rPr>
                <w:noProof/>
                <w:webHidden/>
              </w:rPr>
              <w:instrText xml:space="preserve"> PAGEREF _Toc469611494 \h </w:instrText>
            </w:r>
            <w:r w:rsidR="00060F2C">
              <w:rPr>
                <w:noProof/>
                <w:webHidden/>
              </w:rPr>
            </w:r>
            <w:r w:rsidR="00060F2C">
              <w:rPr>
                <w:noProof/>
                <w:webHidden/>
              </w:rPr>
              <w:fldChar w:fldCharType="separate"/>
            </w:r>
            <w:r w:rsidR="00060F2C">
              <w:rPr>
                <w:noProof/>
                <w:webHidden/>
              </w:rPr>
              <w:t>2</w:t>
            </w:r>
            <w:r w:rsidR="00060F2C">
              <w:rPr>
                <w:noProof/>
                <w:webHidden/>
              </w:rPr>
              <w:fldChar w:fldCharType="end"/>
            </w:r>
          </w:hyperlink>
        </w:p>
        <w:p w14:paraId="4C0BE2D3" w14:textId="623939BC" w:rsidR="00060F2C" w:rsidRDefault="00060F2C">
          <w:pPr>
            <w:pStyle w:val="TOC1"/>
            <w:tabs>
              <w:tab w:val="right" w:leader="dot" w:pos="9350"/>
            </w:tabs>
            <w:rPr>
              <w:noProof/>
              <w:lang w:eastAsia="en-US"/>
            </w:rPr>
          </w:pPr>
          <w:hyperlink w:anchor="_Toc469611495" w:history="1">
            <w:r w:rsidRPr="00623F8D">
              <w:rPr>
                <w:rStyle w:val="Hyperlink"/>
                <w:noProof/>
              </w:rPr>
              <w:t>Introduction to Ansible</w:t>
            </w:r>
            <w:r>
              <w:rPr>
                <w:noProof/>
                <w:webHidden/>
              </w:rPr>
              <w:tab/>
            </w:r>
            <w:r>
              <w:rPr>
                <w:noProof/>
                <w:webHidden/>
              </w:rPr>
              <w:fldChar w:fldCharType="begin"/>
            </w:r>
            <w:r>
              <w:rPr>
                <w:noProof/>
                <w:webHidden/>
              </w:rPr>
              <w:instrText xml:space="preserve"> PAGEREF _Toc469611495 \h </w:instrText>
            </w:r>
            <w:r>
              <w:rPr>
                <w:noProof/>
                <w:webHidden/>
              </w:rPr>
            </w:r>
            <w:r>
              <w:rPr>
                <w:noProof/>
                <w:webHidden/>
              </w:rPr>
              <w:fldChar w:fldCharType="separate"/>
            </w:r>
            <w:r>
              <w:rPr>
                <w:noProof/>
                <w:webHidden/>
              </w:rPr>
              <w:t>3</w:t>
            </w:r>
            <w:r>
              <w:rPr>
                <w:noProof/>
                <w:webHidden/>
              </w:rPr>
              <w:fldChar w:fldCharType="end"/>
            </w:r>
          </w:hyperlink>
        </w:p>
        <w:p w14:paraId="7F09A6CB" w14:textId="21A7CF8E" w:rsidR="00060F2C" w:rsidRDefault="00060F2C">
          <w:pPr>
            <w:pStyle w:val="TOC1"/>
            <w:tabs>
              <w:tab w:val="right" w:leader="dot" w:pos="9350"/>
            </w:tabs>
            <w:rPr>
              <w:noProof/>
              <w:lang w:eastAsia="en-US"/>
            </w:rPr>
          </w:pPr>
          <w:hyperlink w:anchor="_Toc469611496" w:history="1">
            <w:r w:rsidRPr="00623F8D">
              <w:rPr>
                <w:rStyle w:val="Hyperlink"/>
                <w:noProof/>
              </w:rPr>
              <w:t>Lab 1: Create Control VM using Azure CLI</w:t>
            </w:r>
            <w:r>
              <w:rPr>
                <w:noProof/>
                <w:webHidden/>
              </w:rPr>
              <w:tab/>
            </w:r>
            <w:r>
              <w:rPr>
                <w:noProof/>
                <w:webHidden/>
              </w:rPr>
              <w:fldChar w:fldCharType="begin"/>
            </w:r>
            <w:r>
              <w:rPr>
                <w:noProof/>
                <w:webHidden/>
              </w:rPr>
              <w:instrText xml:space="preserve"> PAGEREF _Toc469611496 \h </w:instrText>
            </w:r>
            <w:r>
              <w:rPr>
                <w:noProof/>
                <w:webHidden/>
              </w:rPr>
            </w:r>
            <w:r>
              <w:rPr>
                <w:noProof/>
                <w:webHidden/>
              </w:rPr>
              <w:fldChar w:fldCharType="separate"/>
            </w:r>
            <w:r>
              <w:rPr>
                <w:noProof/>
                <w:webHidden/>
              </w:rPr>
              <w:t>4</w:t>
            </w:r>
            <w:r>
              <w:rPr>
                <w:noProof/>
                <w:webHidden/>
              </w:rPr>
              <w:fldChar w:fldCharType="end"/>
            </w:r>
          </w:hyperlink>
        </w:p>
        <w:p w14:paraId="3050BA66" w14:textId="21FE325D" w:rsidR="00060F2C" w:rsidRDefault="00060F2C">
          <w:pPr>
            <w:pStyle w:val="TOC1"/>
            <w:tabs>
              <w:tab w:val="right" w:leader="dot" w:pos="9350"/>
            </w:tabs>
            <w:rPr>
              <w:noProof/>
              <w:lang w:eastAsia="en-US"/>
            </w:rPr>
          </w:pPr>
          <w:hyperlink w:anchor="_Toc469611497" w:history="1">
            <w:r w:rsidRPr="00623F8D">
              <w:rPr>
                <w:rStyle w:val="Hyperlink"/>
                <w:noProof/>
              </w:rPr>
              <w:t>Lab 2: Create Service Principal</w:t>
            </w:r>
            <w:r>
              <w:rPr>
                <w:noProof/>
                <w:webHidden/>
              </w:rPr>
              <w:tab/>
            </w:r>
            <w:r>
              <w:rPr>
                <w:noProof/>
                <w:webHidden/>
              </w:rPr>
              <w:fldChar w:fldCharType="begin"/>
            </w:r>
            <w:r>
              <w:rPr>
                <w:noProof/>
                <w:webHidden/>
              </w:rPr>
              <w:instrText xml:space="preserve"> PAGEREF _Toc469611497 \h </w:instrText>
            </w:r>
            <w:r>
              <w:rPr>
                <w:noProof/>
                <w:webHidden/>
              </w:rPr>
            </w:r>
            <w:r>
              <w:rPr>
                <w:noProof/>
                <w:webHidden/>
              </w:rPr>
              <w:fldChar w:fldCharType="separate"/>
            </w:r>
            <w:r>
              <w:rPr>
                <w:noProof/>
                <w:webHidden/>
              </w:rPr>
              <w:t>5</w:t>
            </w:r>
            <w:r>
              <w:rPr>
                <w:noProof/>
                <w:webHidden/>
              </w:rPr>
              <w:fldChar w:fldCharType="end"/>
            </w:r>
          </w:hyperlink>
        </w:p>
        <w:p w14:paraId="240BB040" w14:textId="0318B8B9" w:rsidR="00060F2C" w:rsidRDefault="00060F2C">
          <w:pPr>
            <w:pStyle w:val="TOC1"/>
            <w:tabs>
              <w:tab w:val="right" w:leader="dot" w:pos="9350"/>
            </w:tabs>
            <w:rPr>
              <w:noProof/>
              <w:lang w:eastAsia="en-US"/>
            </w:rPr>
          </w:pPr>
          <w:hyperlink w:anchor="_Toc469611498" w:history="1">
            <w:r w:rsidRPr="00623F8D">
              <w:rPr>
                <w:rStyle w:val="Hyperlink"/>
                <w:noProof/>
              </w:rPr>
              <w:t>Lab 3: Install Ansible in the provisioning VM</w:t>
            </w:r>
            <w:r>
              <w:rPr>
                <w:noProof/>
                <w:webHidden/>
              </w:rPr>
              <w:tab/>
            </w:r>
            <w:r>
              <w:rPr>
                <w:noProof/>
                <w:webHidden/>
              </w:rPr>
              <w:fldChar w:fldCharType="begin"/>
            </w:r>
            <w:r>
              <w:rPr>
                <w:noProof/>
                <w:webHidden/>
              </w:rPr>
              <w:instrText xml:space="preserve"> PAGEREF _Toc469611498 \h </w:instrText>
            </w:r>
            <w:r>
              <w:rPr>
                <w:noProof/>
                <w:webHidden/>
              </w:rPr>
            </w:r>
            <w:r>
              <w:rPr>
                <w:noProof/>
                <w:webHidden/>
              </w:rPr>
              <w:fldChar w:fldCharType="separate"/>
            </w:r>
            <w:r>
              <w:rPr>
                <w:noProof/>
                <w:webHidden/>
              </w:rPr>
              <w:t>7</w:t>
            </w:r>
            <w:r>
              <w:rPr>
                <w:noProof/>
                <w:webHidden/>
              </w:rPr>
              <w:fldChar w:fldCharType="end"/>
            </w:r>
          </w:hyperlink>
        </w:p>
        <w:p w14:paraId="6F754EE1" w14:textId="2F561495" w:rsidR="00060F2C" w:rsidRDefault="00060F2C">
          <w:pPr>
            <w:pStyle w:val="TOC1"/>
            <w:tabs>
              <w:tab w:val="right" w:leader="dot" w:pos="9350"/>
            </w:tabs>
            <w:rPr>
              <w:noProof/>
              <w:lang w:eastAsia="en-US"/>
            </w:rPr>
          </w:pPr>
          <w:hyperlink w:anchor="_Toc469611499" w:history="1">
            <w:r w:rsidRPr="00623F8D">
              <w:rPr>
                <w:rStyle w:val="Hyperlink"/>
                <w:noProof/>
              </w:rPr>
              <w:t>Lab 4: Ansible dynamic inventory for Azure</w:t>
            </w:r>
            <w:r>
              <w:rPr>
                <w:noProof/>
                <w:webHidden/>
              </w:rPr>
              <w:tab/>
            </w:r>
            <w:r>
              <w:rPr>
                <w:noProof/>
                <w:webHidden/>
              </w:rPr>
              <w:fldChar w:fldCharType="begin"/>
            </w:r>
            <w:r>
              <w:rPr>
                <w:noProof/>
                <w:webHidden/>
              </w:rPr>
              <w:instrText xml:space="preserve"> PAGEREF _Toc469611499 \h </w:instrText>
            </w:r>
            <w:r>
              <w:rPr>
                <w:noProof/>
                <w:webHidden/>
              </w:rPr>
            </w:r>
            <w:r>
              <w:rPr>
                <w:noProof/>
                <w:webHidden/>
              </w:rPr>
              <w:fldChar w:fldCharType="separate"/>
            </w:r>
            <w:r>
              <w:rPr>
                <w:noProof/>
                <w:webHidden/>
              </w:rPr>
              <w:t>9</w:t>
            </w:r>
            <w:r>
              <w:rPr>
                <w:noProof/>
                <w:webHidden/>
              </w:rPr>
              <w:fldChar w:fldCharType="end"/>
            </w:r>
          </w:hyperlink>
        </w:p>
        <w:p w14:paraId="02600075" w14:textId="60070DF9" w:rsidR="00060F2C" w:rsidRDefault="00060F2C">
          <w:pPr>
            <w:pStyle w:val="TOC1"/>
            <w:tabs>
              <w:tab w:val="right" w:leader="dot" w:pos="9350"/>
            </w:tabs>
            <w:rPr>
              <w:noProof/>
              <w:lang w:eastAsia="en-US"/>
            </w:rPr>
          </w:pPr>
          <w:hyperlink w:anchor="_Toc469611500" w:history="1">
            <w:r w:rsidRPr="00623F8D">
              <w:rPr>
                <w:rStyle w:val="Hyperlink"/>
                <w:noProof/>
              </w:rPr>
              <w:t>Lab 5: Creating a VM using an Ansible Playbook</w:t>
            </w:r>
            <w:r>
              <w:rPr>
                <w:noProof/>
                <w:webHidden/>
              </w:rPr>
              <w:tab/>
            </w:r>
            <w:r>
              <w:rPr>
                <w:noProof/>
                <w:webHidden/>
              </w:rPr>
              <w:fldChar w:fldCharType="begin"/>
            </w:r>
            <w:r>
              <w:rPr>
                <w:noProof/>
                <w:webHidden/>
              </w:rPr>
              <w:instrText xml:space="preserve"> PAGEREF _Toc469611500 \h </w:instrText>
            </w:r>
            <w:r>
              <w:rPr>
                <w:noProof/>
                <w:webHidden/>
              </w:rPr>
            </w:r>
            <w:r>
              <w:rPr>
                <w:noProof/>
                <w:webHidden/>
              </w:rPr>
              <w:fldChar w:fldCharType="separate"/>
            </w:r>
            <w:r>
              <w:rPr>
                <w:noProof/>
                <w:webHidden/>
              </w:rPr>
              <w:t>11</w:t>
            </w:r>
            <w:r>
              <w:rPr>
                <w:noProof/>
                <w:webHidden/>
              </w:rPr>
              <w:fldChar w:fldCharType="end"/>
            </w:r>
          </w:hyperlink>
        </w:p>
        <w:p w14:paraId="37FE3F94" w14:textId="7802C9FB" w:rsidR="00060F2C" w:rsidRDefault="00060F2C">
          <w:pPr>
            <w:pStyle w:val="TOC1"/>
            <w:tabs>
              <w:tab w:val="right" w:leader="dot" w:pos="9350"/>
            </w:tabs>
            <w:rPr>
              <w:noProof/>
              <w:lang w:eastAsia="en-US"/>
            </w:rPr>
          </w:pPr>
          <w:hyperlink w:anchor="_Toc469611501" w:history="1">
            <w:r w:rsidRPr="00623F8D">
              <w:rPr>
                <w:rStyle w:val="Hyperlink"/>
                <w:noProof/>
              </w:rPr>
              <w:t>Lab 6: Running an Ansible playbook on the new VM</w:t>
            </w:r>
            <w:r>
              <w:rPr>
                <w:noProof/>
                <w:webHidden/>
              </w:rPr>
              <w:tab/>
            </w:r>
            <w:r>
              <w:rPr>
                <w:noProof/>
                <w:webHidden/>
              </w:rPr>
              <w:fldChar w:fldCharType="begin"/>
            </w:r>
            <w:r>
              <w:rPr>
                <w:noProof/>
                <w:webHidden/>
              </w:rPr>
              <w:instrText xml:space="preserve"> PAGEREF _Toc469611501 \h </w:instrText>
            </w:r>
            <w:r>
              <w:rPr>
                <w:noProof/>
                <w:webHidden/>
              </w:rPr>
            </w:r>
            <w:r>
              <w:rPr>
                <w:noProof/>
                <w:webHidden/>
              </w:rPr>
              <w:fldChar w:fldCharType="separate"/>
            </w:r>
            <w:r>
              <w:rPr>
                <w:noProof/>
                <w:webHidden/>
              </w:rPr>
              <w:t>15</w:t>
            </w:r>
            <w:r>
              <w:rPr>
                <w:noProof/>
                <w:webHidden/>
              </w:rPr>
              <w:fldChar w:fldCharType="end"/>
            </w:r>
          </w:hyperlink>
        </w:p>
        <w:p w14:paraId="2FD9D7A7" w14:textId="5FDB42E2" w:rsidR="00060F2C" w:rsidRDefault="00060F2C">
          <w:pPr>
            <w:pStyle w:val="TOC1"/>
            <w:tabs>
              <w:tab w:val="right" w:leader="dot" w:pos="9350"/>
            </w:tabs>
            <w:rPr>
              <w:noProof/>
              <w:lang w:eastAsia="en-US"/>
            </w:rPr>
          </w:pPr>
          <w:hyperlink w:anchor="_Toc469611502" w:history="1">
            <w:r w:rsidRPr="00623F8D">
              <w:rPr>
                <w:rStyle w:val="Hyperlink"/>
                <w:noProof/>
              </w:rPr>
              <w:t>Lab 7: Deleting a VM using Ansible (Optional)</w:t>
            </w:r>
            <w:r>
              <w:rPr>
                <w:noProof/>
                <w:webHidden/>
              </w:rPr>
              <w:tab/>
            </w:r>
            <w:r>
              <w:rPr>
                <w:noProof/>
                <w:webHidden/>
              </w:rPr>
              <w:fldChar w:fldCharType="begin"/>
            </w:r>
            <w:r>
              <w:rPr>
                <w:noProof/>
                <w:webHidden/>
              </w:rPr>
              <w:instrText xml:space="preserve"> PAGEREF _Toc469611502 \h </w:instrText>
            </w:r>
            <w:r>
              <w:rPr>
                <w:noProof/>
                <w:webHidden/>
              </w:rPr>
            </w:r>
            <w:r>
              <w:rPr>
                <w:noProof/>
                <w:webHidden/>
              </w:rPr>
              <w:fldChar w:fldCharType="separate"/>
            </w:r>
            <w:r>
              <w:rPr>
                <w:noProof/>
                <w:webHidden/>
              </w:rPr>
              <w:t>17</w:t>
            </w:r>
            <w:r>
              <w:rPr>
                <w:noProof/>
                <w:webHidden/>
              </w:rPr>
              <w:fldChar w:fldCharType="end"/>
            </w:r>
          </w:hyperlink>
        </w:p>
        <w:p w14:paraId="5332E5B4" w14:textId="4826A812" w:rsidR="00060F2C" w:rsidRDefault="00060F2C">
          <w:pPr>
            <w:pStyle w:val="TOC1"/>
            <w:tabs>
              <w:tab w:val="right" w:leader="dot" w:pos="9350"/>
            </w:tabs>
            <w:rPr>
              <w:noProof/>
              <w:lang w:eastAsia="en-US"/>
            </w:rPr>
          </w:pPr>
          <w:hyperlink w:anchor="_Toc469611503" w:history="1">
            <w:r w:rsidRPr="00623F8D">
              <w:rPr>
                <w:rStyle w:val="Hyperlink"/>
                <w:noProof/>
              </w:rPr>
              <w:t>End the lab</w:t>
            </w:r>
            <w:r>
              <w:rPr>
                <w:noProof/>
                <w:webHidden/>
              </w:rPr>
              <w:tab/>
            </w:r>
            <w:r>
              <w:rPr>
                <w:noProof/>
                <w:webHidden/>
              </w:rPr>
              <w:fldChar w:fldCharType="begin"/>
            </w:r>
            <w:r>
              <w:rPr>
                <w:noProof/>
                <w:webHidden/>
              </w:rPr>
              <w:instrText xml:space="preserve"> PAGEREF _Toc469611503 \h </w:instrText>
            </w:r>
            <w:r>
              <w:rPr>
                <w:noProof/>
                <w:webHidden/>
              </w:rPr>
            </w:r>
            <w:r>
              <w:rPr>
                <w:noProof/>
                <w:webHidden/>
              </w:rPr>
              <w:fldChar w:fldCharType="separate"/>
            </w:r>
            <w:r>
              <w:rPr>
                <w:noProof/>
                <w:webHidden/>
              </w:rPr>
              <w:t>18</w:t>
            </w:r>
            <w:r>
              <w:rPr>
                <w:noProof/>
                <w:webHidden/>
              </w:rPr>
              <w:fldChar w:fldCharType="end"/>
            </w:r>
          </w:hyperlink>
        </w:p>
        <w:p w14:paraId="62A30188" w14:textId="404B6831" w:rsidR="00060F2C" w:rsidRDefault="00060F2C">
          <w:pPr>
            <w:pStyle w:val="TOC2"/>
            <w:rPr>
              <w:noProof/>
              <w:lang w:eastAsia="en-US"/>
            </w:rPr>
          </w:pPr>
          <w:hyperlink w:anchor="_Toc469611504" w:history="1">
            <w:r w:rsidRPr="00623F8D">
              <w:rPr>
                <w:rStyle w:val="Hyperlink"/>
                <w:rFonts w:asciiTheme="majorHAnsi" w:hAnsiTheme="majorHAnsi" w:cstheme="majorHAnsi"/>
                <w:b/>
                <w:bCs/>
                <w:noProof/>
              </w:rPr>
              <w:t>References</w:t>
            </w:r>
            <w:r>
              <w:rPr>
                <w:noProof/>
                <w:webHidden/>
              </w:rPr>
              <w:tab/>
            </w:r>
            <w:r>
              <w:rPr>
                <w:noProof/>
                <w:webHidden/>
              </w:rPr>
              <w:fldChar w:fldCharType="begin"/>
            </w:r>
            <w:r>
              <w:rPr>
                <w:noProof/>
                <w:webHidden/>
              </w:rPr>
              <w:instrText xml:space="preserve"> PAGEREF _Toc469611504 \h </w:instrText>
            </w:r>
            <w:r>
              <w:rPr>
                <w:noProof/>
                <w:webHidden/>
              </w:rPr>
            </w:r>
            <w:r>
              <w:rPr>
                <w:noProof/>
                <w:webHidden/>
              </w:rPr>
              <w:fldChar w:fldCharType="separate"/>
            </w:r>
            <w:r>
              <w:rPr>
                <w:noProof/>
                <w:webHidden/>
              </w:rPr>
              <w:t>19</w:t>
            </w:r>
            <w:r>
              <w:rPr>
                <w:noProof/>
                <w:webHidden/>
              </w:rPr>
              <w:fldChar w:fldCharType="end"/>
            </w:r>
          </w:hyperlink>
        </w:p>
        <w:p w14:paraId="35614815" w14:textId="18BB0A9C"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69611494"/>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6FD3ACC6" w14:textId="7F090DAD" w:rsidR="00724189" w:rsidRPr="00DE7429" w:rsidRDefault="00316898" w:rsidP="00EF3D51">
      <w:pPr>
        <w:pStyle w:val="ListParagraph"/>
        <w:numPr>
          <w:ilvl w:val="0"/>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 xml:space="preserve">(https://azure.microsoft.com/en-us/free/) </w:t>
      </w:r>
      <w:r w:rsidR="00724189" w:rsidRPr="00DE7429">
        <w:rPr>
          <w:rFonts w:cstheme="minorHAnsi"/>
        </w:rPr>
        <w:t>today.</w:t>
      </w:r>
    </w:p>
    <w:p w14:paraId="34236ABA" w14:textId="77777777" w:rsidR="00724189" w:rsidRDefault="00724189" w:rsidP="00EF3D51">
      <w:pPr>
        <w:pStyle w:val="ListParagraph"/>
        <w:numPr>
          <w:ilvl w:val="0"/>
          <w:numId w:val="2"/>
        </w:numPr>
        <w:rPr>
          <w:rFonts w:cstheme="minorHAnsi"/>
        </w:rPr>
      </w:pPr>
      <w:r w:rsidRPr="00DE7429">
        <w:rPr>
          <w:rFonts w:cstheme="minorHAnsi"/>
        </w:rPr>
        <w:t xml:space="preserve">If you are using Windows 10, you can </w:t>
      </w:r>
      <w:hyperlink r:id="rId12" w:history="1">
        <w:r w:rsidRPr="00DE7429">
          <w:rPr>
            <w:rStyle w:val="Hyperlink"/>
            <w:rFonts w:cstheme="minorHAnsi"/>
          </w:rPr>
          <w:t>install Bash shell</w:t>
        </w:r>
        <w:r w:rsidR="007F084D" w:rsidRPr="00DE7429">
          <w:rPr>
            <w:rStyle w:val="Hyperlink"/>
            <w:rFonts w:cstheme="minorHAnsi"/>
          </w:rPr>
          <w:t xml:space="preserve"> on Ubuntu on Windows</w:t>
        </w:r>
      </w:hyperlink>
      <w:r w:rsidR="007F084D" w:rsidRPr="00DE7429">
        <w:rPr>
          <w:rFonts w:cstheme="minorHAnsi"/>
        </w:rPr>
        <w:t xml:space="preserve"> </w:t>
      </w:r>
      <w:r w:rsidRPr="00DE7429">
        <w:rPr>
          <w:rFonts w:cstheme="minorHAnsi"/>
        </w:rPr>
        <w:t>(</w:t>
      </w:r>
      <w:hyperlink r:id="rId13" w:history="1">
        <w:r w:rsidRPr="00DE7429">
          <w:rPr>
            <w:rStyle w:val="Hyperlink"/>
            <w:rFonts w:cstheme="minorHAnsi"/>
          </w:rPr>
          <w:t>http://www.windowscentral.com/how-install-bash-shell-command-line-windows-10</w:t>
        </w:r>
      </w:hyperlink>
      <w:r w:rsidRPr="00DE7429">
        <w:rPr>
          <w:rFonts w:cstheme="minorHAnsi"/>
        </w:rPr>
        <w:t>)</w:t>
      </w:r>
      <w:r w:rsidR="007F084D" w:rsidRPr="00DE7429">
        <w:rPr>
          <w:rFonts w:cstheme="minorHAnsi"/>
        </w:rPr>
        <w:t>.</w:t>
      </w:r>
      <w:r w:rsidR="00DE7429">
        <w:rPr>
          <w:rFonts w:cstheme="minorHAnsi"/>
        </w:rPr>
        <w:t xml:space="preserve"> To in</w:t>
      </w:r>
      <w:r w:rsidRPr="00DE7429">
        <w:rPr>
          <w:rFonts w:cstheme="minorHAnsi"/>
        </w:rPr>
        <w:t>stall Azure CLI</w:t>
      </w:r>
      <w:r w:rsidR="00DE7429">
        <w:rPr>
          <w:rFonts w:cstheme="minorHAnsi"/>
        </w:rPr>
        <w:t>,</w:t>
      </w:r>
      <w:r w:rsidRPr="00DE7429">
        <w:rPr>
          <w:rFonts w:cstheme="minorHAnsi"/>
        </w:rPr>
        <w:t xml:space="preserve"> </w:t>
      </w:r>
      <w:r w:rsidR="00DE7429" w:rsidRPr="00DE7429">
        <w:rPr>
          <w:rFonts w:cstheme="minorHAnsi"/>
        </w:rPr>
        <w:t xml:space="preserve">download and </w:t>
      </w:r>
      <w:hyperlink r:id="rId14" w:anchor="debian-and-ubuntu-based-linux-distributions" w:history="1">
        <w:r w:rsidR="00DE7429" w:rsidRPr="00DE7429">
          <w:rPr>
            <w:rStyle w:val="Hyperlink"/>
            <w:rFonts w:cstheme="minorHAnsi"/>
          </w:rPr>
          <w:t>install the latest Node.js and npm</w:t>
        </w:r>
      </w:hyperlink>
      <w:r w:rsidR="00DE7429" w:rsidRPr="00DE7429">
        <w:rPr>
          <w:rFonts w:cstheme="minorHAnsi"/>
        </w:rPr>
        <w:t xml:space="preserve">  for Ubuntu</w:t>
      </w:r>
      <w:r w:rsidR="00DE7429">
        <w:rPr>
          <w:rFonts w:cstheme="minorHAnsi"/>
        </w:rPr>
        <w:t xml:space="preserve"> </w:t>
      </w:r>
      <w:r w:rsidR="00DE7429" w:rsidRPr="00DE7429">
        <w:rPr>
          <w:rFonts w:cstheme="minorHAnsi"/>
        </w:rPr>
        <w:t>(</w:t>
      </w:r>
      <w:hyperlink r:id="rId15" w:anchor="debian-and-ubuntu-based-linux-distributions" w:history="1">
        <w:r w:rsidR="00DE7429" w:rsidRPr="00472A7E">
          <w:rPr>
            <w:rStyle w:val="Hyperlink"/>
            <w:rFonts w:cstheme="minorHAnsi"/>
          </w:rPr>
          <w:t>https://nodejs.org/en/download/package-manager/#debian-and-ubuntu-based-linux-distributions</w:t>
        </w:r>
      </w:hyperlink>
      <w:r w:rsidR="00DE7429" w:rsidRPr="00DE7429">
        <w:rPr>
          <w:rFonts w:cstheme="minorHAnsi"/>
        </w:rPr>
        <w:t>).</w:t>
      </w:r>
      <w:r w:rsidR="00DE7429">
        <w:rPr>
          <w:rFonts w:cstheme="minorHAnsi"/>
        </w:rPr>
        <w:t xml:space="preserve"> </w:t>
      </w:r>
      <w:r w:rsidR="00DE7429" w:rsidRPr="00DE7429">
        <w:rPr>
          <w:rFonts w:cstheme="minorHAnsi"/>
        </w:rPr>
        <w:t xml:space="preserve">Then, follow the </w:t>
      </w:r>
      <w:hyperlink r:id="rId16" w:history="1">
        <w:r w:rsidRPr="00DE7429">
          <w:rPr>
            <w:rStyle w:val="Hyperlink"/>
            <w:rFonts w:cstheme="minorHAnsi"/>
          </w:rPr>
          <w:t>instructions</w:t>
        </w:r>
      </w:hyperlink>
      <w:r w:rsidR="00DE7429" w:rsidRPr="00DE7429">
        <w:rPr>
          <w:rFonts w:cstheme="minorHAnsi"/>
        </w:rPr>
        <w:t xml:space="preserve"> (</w:t>
      </w:r>
      <w:r w:rsidR="00DE7429" w:rsidRPr="00DE7429">
        <w:rPr>
          <w:rFonts w:cstheme="minorHAnsi"/>
          <w:b/>
          <w:bCs/>
        </w:rPr>
        <w:t>Option-1</w:t>
      </w:r>
      <w:r w:rsidR="00DE7429" w:rsidRPr="00DE7429">
        <w:rPr>
          <w:rFonts w:cstheme="minorHAnsi"/>
        </w:rPr>
        <w:t>):</w:t>
      </w:r>
      <w:r w:rsidRPr="00DE7429">
        <w:rPr>
          <w:rFonts w:cstheme="minorHAnsi"/>
        </w:rPr>
        <w:t xml:space="preserve"> </w:t>
      </w:r>
      <w:hyperlink r:id="rId17" w:history="1">
        <w:r w:rsidR="000851A8" w:rsidRPr="00472A7E">
          <w:rPr>
            <w:rStyle w:val="Hyperlink"/>
            <w:rFonts w:cstheme="minorHAnsi"/>
          </w:rPr>
          <w:t>https://azure.microsoft.com/en-us/documentation/articles/xplat-cli-install/</w:t>
        </w:r>
      </w:hyperlink>
      <w:r w:rsidRPr="00DE7429">
        <w:rPr>
          <w:rFonts w:cstheme="minorHAnsi"/>
        </w:rPr>
        <w:t xml:space="preserve"> </w:t>
      </w:r>
    </w:p>
    <w:p w14:paraId="4DC22874" w14:textId="77777777" w:rsidR="000851A8" w:rsidRDefault="000851A8" w:rsidP="00EF3D51">
      <w:pPr>
        <w:pStyle w:val="ListParagraph"/>
        <w:numPr>
          <w:ilvl w:val="0"/>
          <w:numId w:val="2"/>
        </w:numPr>
        <w:rPr>
          <w:rFonts w:cstheme="minorHAnsi"/>
        </w:rPr>
      </w:pPr>
      <w:r>
        <w:rPr>
          <w:rFonts w:cstheme="minorHAnsi"/>
        </w:rPr>
        <w:t>If you are using MAC</w:t>
      </w:r>
      <w:r w:rsidR="00AA4814">
        <w:rPr>
          <w:rFonts w:cstheme="minorHAnsi"/>
        </w:rPr>
        <w:t xml:space="preserve"> or another windows version</w:t>
      </w:r>
      <w:r>
        <w:rPr>
          <w:rFonts w:cstheme="minorHAnsi"/>
        </w:rPr>
        <w:t xml:space="preserve">, install Azure CLI, following </w:t>
      </w:r>
      <w:r w:rsidRPr="000851A8">
        <w:rPr>
          <w:rFonts w:cstheme="minorHAnsi"/>
          <w:b/>
          <w:bCs/>
        </w:rPr>
        <w:t>Option-2</w:t>
      </w:r>
      <w:r w:rsidRPr="000851A8">
        <w:rPr>
          <w:rFonts w:cstheme="minorHAnsi"/>
        </w:rPr>
        <w:t>:</w:t>
      </w:r>
      <w:r>
        <w:rPr>
          <w:rFonts w:cstheme="minorHAnsi"/>
        </w:rPr>
        <w:t xml:space="preserve"> </w:t>
      </w:r>
      <w:hyperlink r:id="rId18" w:history="1">
        <w:r w:rsidRPr="00472A7E">
          <w:rPr>
            <w:rStyle w:val="Hyperlink"/>
            <w:rFonts w:cstheme="minorHAnsi"/>
          </w:rPr>
          <w:t>https://azure.microsoft.com/en-us/documentation/articles/xplat-cli-install/</w:t>
        </w:r>
      </w:hyperlink>
    </w:p>
    <w:p w14:paraId="2DF210FB" w14:textId="06E33EB6" w:rsidR="00724189" w:rsidRPr="0071032B" w:rsidRDefault="00724189"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 xml:space="preserve">The </w:t>
      </w:r>
      <w:r w:rsidR="00316898">
        <w:rPr>
          <w:rFonts w:eastAsia="Times New Roman" w:cstheme="minorHAnsi"/>
          <w:color w:val="000000"/>
          <w:lang w:eastAsia="en-US"/>
        </w:rPr>
        <w:t>l</w:t>
      </w:r>
      <w:r>
        <w:rPr>
          <w:rFonts w:eastAsia="Times New Roman" w:cstheme="minorHAnsi"/>
          <w:color w:val="000000"/>
          <w:lang w:eastAsia="en-US"/>
        </w:rPr>
        <w:t>ab</w:t>
      </w:r>
      <w:r w:rsidR="001F7664">
        <w:rPr>
          <w:rFonts w:eastAsia="Times New Roman" w:cstheme="minorHAnsi"/>
          <w:color w:val="000000"/>
          <w:lang w:eastAsia="en-US"/>
        </w:rPr>
        <w:t>s cover</w:t>
      </w:r>
      <w:r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3EE5AB2C" w:rsidR="00FC7791" w:rsidRDefault="00316898" w:rsidP="004E1285">
      <w:pPr>
        <w:jc w:val="both"/>
        <w:rPr>
          <w:rFonts w:cstheme="minorHAnsi"/>
        </w:rPr>
      </w:pPr>
      <w:r>
        <w:rPr>
          <w:rFonts w:cstheme="minorHAnsi"/>
        </w:rPr>
        <w:t xml:space="preserve">Along this lab some variables will be used, that might (and probably 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4C1CFF69" w:rsidR="005F5FD8" w:rsidRDefault="005F5FD8" w:rsidP="004E1285">
            <w:pPr>
              <w:jc w:val="both"/>
              <w:rPr>
                <w:rFonts w:cstheme="minorHAnsi"/>
              </w:rPr>
            </w:pPr>
            <w:r>
              <w:rPr>
                <w:rFonts w:cstheme="minorHAnsi"/>
              </w:rPr>
              <w:t>Name for created VM</w:t>
            </w:r>
          </w:p>
        </w:tc>
        <w:tc>
          <w:tcPr>
            <w:tcW w:w="2880" w:type="dxa"/>
          </w:tcPr>
          <w:p w14:paraId="33AE9539" w14:textId="020ACE28" w:rsidR="005F5FD8" w:rsidRDefault="005F5FD8" w:rsidP="004E1285">
            <w:pPr>
              <w:jc w:val="both"/>
              <w:rPr>
                <w:rFonts w:cstheme="minorHAnsi"/>
              </w:rPr>
            </w:pPr>
            <w:r>
              <w:rPr>
                <w:rFonts w:cstheme="minorHAnsi"/>
              </w:rPr>
              <w:t>19761013web01</w:t>
            </w:r>
          </w:p>
        </w:tc>
      </w:tr>
    </w:tbl>
    <w:p w14:paraId="22239E18" w14:textId="77777777" w:rsidR="00FC7791" w:rsidRPr="004E1285" w:rsidRDefault="00FC7791" w:rsidP="004E1285">
      <w:pPr>
        <w:jc w:val="both"/>
        <w:rPr>
          <w:rFonts w:cstheme="minorHAnsi"/>
        </w:rPr>
      </w:pPr>
    </w:p>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69611495"/>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835EDE">
        <w:rPr>
          <w:rFonts w:ascii="Calibri" w:hAnsi="Calibri" w:cs="Calibri"/>
        </w:rPr>
        <w:t xml:space="preserve">Figure 1.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42933686" w:rsidR="002D6D73" w:rsidRPr="003462EF" w:rsidRDefault="00325D4E">
      <w:pPr>
        <w:pStyle w:val="Heading1"/>
      </w:pPr>
      <w:bookmarkStart w:id="2" w:name="_Toc469611496"/>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B912FC">
        <w:t>Control</w:t>
      </w:r>
      <w:r w:rsidR="003462EF">
        <w:t xml:space="preserve"> </w:t>
      </w:r>
      <w:r w:rsidR="00B912FC">
        <w:t>VM</w:t>
      </w:r>
      <w:r w:rsidR="003462EF">
        <w:t xml:space="preserve"> using Azure CLI</w:t>
      </w:r>
      <w:bookmarkEnd w:id="2"/>
    </w:p>
    <w:p w14:paraId="18377811" w14:textId="60D2B345" w:rsidR="003462EF" w:rsidRDefault="003462EF" w:rsidP="003462EF">
      <w:pPr>
        <w:spacing w:before="0" w:line="240" w:lineRule="auto"/>
        <w:textAlignment w:val="center"/>
        <w:rPr>
          <w:rFonts w:asciiTheme="minorBidi" w:eastAsia="Times New Roman" w:hAnsiTheme="minorBidi"/>
          <w:color w:val="333333"/>
          <w:lang w:eastAsia="en-US"/>
        </w:rPr>
      </w:pPr>
    </w:p>
    <w:p w14:paraId="0E345535" w14:textId="77777777" w:rsidR="003462EF" w:rsidRDefault="003462EF" w:rsidP="003462EF">
      <w:pPr>
        <w:spacing w:before="0" w:line="240" w:lineRule="auto"/>
        <w:textAlignment w:val="center"/>
        <w:rPr>
          <w:rFonts w:asciiTheme="minorBidi" w:eastAsia="Times New Roman" w:hAnsiTheme="minorBidi"/>
          <w:color w:val="333333"/>
          <w:lang w:eastAsia="en-US"/>
        </w:rPr>
      </w:pP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45D8621E"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D57981">
        <w:rPr>
          <w:rFonts w:ascii="Calibri" w:hAnsi="Calibri" w:cs="Calibri"/>
        </w:rPr>
        <w:t>Create provisioning machine using Azure CLI from a Linux shell (</w:t>
      </w:r>
      <w:r w:rsidR="00D57981">
        <w:rPr>
          <w:rFonts w:ascii="Calibri" w:hAnsi="Calibri" w:cs="Calibri"/>
        </w:rPr>
        <w:t>because we will connect to a new VM using SSH public/private key authentication</w:t>
      </w:r>
      <w:r w:rsidRPr="00D57981">
        <w:rPr>
          <w:rFonts w:ascii="Calibri" w:hAnsi="Calibri" w:cs="Calibri"/>
        </w:rPr>
        <w:t>)</w:t>
      </w:r>
      <w:r w:rsidR="00D57981">
        <w:rPr>
          <w:rFonts w:ascii="Calibri" w:hAnsi="Calibri" w:cs="Calibri"/>
        </w:rPr>
        <w:t>.</w:t>
      </w:r>
    </w:p>
    <w:p w14:paraId="4CA19C19" w14:textId="766B7A92"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azure login</w:t>
      </w:r>
    </w:p>
    <w:p w14:paraId="315EC8AC" w14:textId="77777777" w:rsidR="003462EF" w:rsidRDefault="003462EF" w:rsidP="003462EF">
      <w:pPr>
        <w:spacing w:before="0" w:line="240" w:lineRule="auto"/>
        <w:textAlignment w:val="center"/>
        <w:rPr>
          <w:rFonts w:ascii="Calibri" w:hAnsi="Calibri" w:cs="Calibri"/>
          <w:lang w:val="x-none"/>
        </w:rPr>
      </w:pPr>
    </w:p>
    <w:p w14:paraId="6EEE5374" w14:textId="70B380BD"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azure group create ansiblelab westeurope</w:t>
      </w:r>
    </w:p>
    <w:p w14:paraId="1F0322D4" w14:textId="77777777" w:rsidR="003462EF" w:rsidRPr="005F5FD8" w:rsidRDefault="003462EF" w:rsidP="003462EF">
      <w:pPr>
        <w:spacing w:before="0" w:line="240" w:lineRule="auto"/>
        <w:textAlignment w:val="center"/>
        <w:rPr>
          <w:rFonts w:ascii="Calibri" w:hAnsi="Calibri" w:cs="Calibri"/>
        </w:rPr>
      </w:pPr>
    </w:p>
    <w:p w14:paraId="735141BC" w14:textId="3E4D075E" w:rsidR="003462EF" w:rsidRPr="00BD0C5F" w:rsidRDefault="003462EF" w:rsidP="00FC77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 xml:space="preserve">azure vm quick-create -g ansiblelab -n vm-00 -l westeurope -w </w:t>
      </w:r>
      <w:r w:rsidR="00240D1D">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 xml:space="preserve"> -u lab-u</w:t>
      </w:r>
      <w:r w:rsidR="00FC7791" w:rsidRPr="00BD0C5F">
        <w:rPr>
          <w:rFonts w:ascii="Courier New" w:eastAsia="Times New Roman" w:hAnsi="Courier New" w:cs="Courier New"/>
          <w:b/>
          <w:bCs/>
          <w:color w:val="000000"/>
          <w:sz w:val="20"/>
          <w:szCs w:val="20"/>
          <w:lang w:eastAsia="en-US"/>
        </w:rPr>
        <w:t>s</w:t>
      </w:r>
      <w:r w:rsidRPr="00BD0C5F">
        <w:rPr>
          <w:rFonts w:ascii="Courier New" w:eastAsia="Times New Roman" w:hAnsi="Courier New" w:cs="Courier New"/>
          <w:b/>
          <w:bCs/>
          <w:color w:val="000000"/>
          <w:sz w:val="20"/>
          <w:szCs w:val="20"/>
          <w:lang w:eastAsia="en-US"/>
        </w:rPr>
        <w:t>er -M .ssh/id_rsa.pub -p Microsoft123! -Q "OpenLogic:CentOS:7.2:latest" -s "Visual Studio Enterprise" -y Linux</w:t>
      </w:r>
    </w:p>
    <w:p w14:paraId="3CFF15BB" w14:textId="77777777" w:rsidR="003462EF" w:rsidRPr="00BD0C5F" w:rsidRDefault="003462EF" w:rsidP="003462EF">
      <w:pPr>
        <w:spacing w:before="0" w:line="240" w:lineRule="auto"/>
        <w:textAlignment w:val="center"/>
        <w:rPr>
          <w:rFonts w:ascii="Calibri" w:hAnsi="Calibri" w:cs="Calibri"/>
        </w:rPr>
      </w:pPr>
    </w:p>
    <w:p w14:paraId="532A4394" w14:textId="25F7CC7D" w:rsidR="003462EF" w:rsidRPr="00BD0C5F" w:rsidRDefault="003462EF" w:rsidP="00E830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alibri" w:hAnsi="Calibri" w:cs="Calibri"/>
        </w:rPr>
      </w:pPr>
      <w:r w:rsidRPr="00BD0C5F">
        <w:rPr>
          <w:rFonts w:ascii="Courier New" w:eastAsia="Times New Roman" w:hAnsi="Courier New" w:cs="Courier New"/>
          <w:b/>
          <w:bCs/>
          <w:color w:val="000000"/>
          <w:sz w:val="20"/>
          <w:szCs w:val="20"/>
          <w:lang w:eastAsia="en-US"/>
        </w:rPr>
        <w:t xml:space="preserve">ping </w:t>
      </w:r>
      <w:r w:rsidR="00A92114">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w:t>
      </w:r>
      <w:r w:rsidR="00406ADC" w:rsidRPr="00BD0C5F">
        <w:rPr>
          <w:rFonts w:ascii="Courier New" w:eastAsia="Times New Roman" w:hAnsi="Courier New" w:cs="Courier New"/>
          <w:b/>
          <w:bCs/>
          <w:color w:val="000000"/>
          <w:sz w:val="20"/>
          <w:szCs w:val="20"/>
          <w:lang w:eastAsia="en-US"/>
        </w:rPr>
        <w:t>westeurope.cloudapp.azure.com</w:t>
      </w:r>
    </w:p>
    <w:p w14:paraId="2124C56A" w14:textId="77777777" w:rsidR="003462EF" w:rsidRPr="00BD0C5F" w:rsidRDefault="003462EF" w:rsidP="003462EF">
      <w:pPr>
        <w:spacing w:before="0" w:line="240" w:lineRule="auto"/>
        <w:textAlignment w:val="center"/>
        <w:rPr>
          <w:rFonts w:ascii="Calibri" w:hAnsi="Calibri" w:cs="Calibri"/>
        </w:rPr>
      </w:pPr>
    </w:p>
    <w:p w14:paraId="21ED14EC" w14:textId="1400C15D" w:rsid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Connect to</w:t>
      </w:r>
      <w:r w:rsidR="00406ADC">
        <w:rPr>
          <w:rFonts w:ascii="Calibri" w:hAnsi="Calibri" w:cs="Calibri"/>
        </w:rPr>
        <w:t xml:space="preserve"> the newly created</w:t>
      </w:r>
      <w:r w:rsidRPr="003462EF">
        <w:rPr>
          <w:rFonts w:ascii="Calibri" w:hAnsi="Calibri" w:cs="Calibri"/>
        </w:rPr>
        <w:t xml:space="preserve"> machine</w:t>
      </w:r>
    </w:p>
    <w:p w14:paraId="356D55D2" w14:textId="6C10000D" w:rsidR="00E83091" w:rsidRDefault="00E83091" w:rsidP="00E83091">
      <w:pPr>
        <w:spacing w:before="0" w:line="240" w:lineRule="auto"/>
        <w:textAlignment w:val="center"/>
        <w:rPr>
          <w:rFonts w:ascii="Calibri" w:hAnsi="Calibri" w:cs="Calibri"/>
        </w:rPr>
      </w:pPr>
    </w:p>
    <w:p w14:paraId="3CDEE60A" w14:textId="7BEC7CB2" w:rsidR="00E83091" w:rsidRPr="00BD0C5F" w:rsidRDefault="00E83091" w:rsidP="00E830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 xml:space="preserve">ping </w:t>
      </w:r>
      <w:r w:rsidR="00A92114">
        <w:rPr>
          <w:rFonts w:ascii="Courier New" w:eastAsia="Times New Roman" w:hAnsi="Courier New" w:cs="Courier New"/>
          <w:b/>
          <w:bCs/>
          <w:color w:val="000000"/>
          <w:sz w:val="20"/>
          <w:szCs w:val="20"/>
          <w:lang w:eastAsia="en-US"/>
        </w:rPr>
        <w:t>19761013myvm</w:t>
      </w:r>
      <w:r w:rsidRPr="00BD0C5F">
        <w:rPr>
          <w:rFonts w:ascii="Courier New" w:eastAsia="Times New Roman" w:hAnsi="Courier New" w:cs="Courier New"/>
          <w:b/>
          <w:bCs/>
          <w:color w:val="000000"/>
          <w:sz w:val="20"/>
          <w:szCs w:val="20"/>
          <w:lang w:eastAsia="en-US"/>
        </w:rPr>
        <w:t>.westeurope.cloudapp.azure.com</w:t>
      </w:r>
    </w:p>
    <w:p w14:paraId="48322438" w14:textId="77777777" w:rsidR="00E83091" w:rsidRPr="00E83091" w:rsidRDefault="00E83091" w:rsidP="00E83091">
      <w:pPr>
        <w:spacing w:before="0" w:line="240" w:lineRule="auto"/>
        <w:textAlignment w:val="center"/>
        <w:rPr>
          <w:rFonts w:ascii="Calibri" w:hAnsi="Calibri" w:cs="Calibri"/>
        </w:rPr>
      </w:pPr>
    </w:p>
    <w:p w14:paraId="47F8BD1B" w14:textId="151F974C"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Install Azure CLI in the provisioning machine vm00</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7777777" w:rsidR="003462EF" w:rsidRPr="00BD0C5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 xml:space="preserve">curl --silent –location </w:t>
      </w:r>
      <w:hyperlink r:id="rId20" w:history="1">
        <w:r w:rsidRPr="00BD0C5F">
          <w:rPr>
            <w:rFonts w:ascii="Courier New" w:eastAsia="Times New Roman" w:hAnsi="Courier New" w:cs="Courier New"/>
            <w:b/>
            <w:bCs/>
            <w:color w:val="000000"/>
            <w:sz w:val="20"/>
            <w:szCs w:val="20"/>
            <w:lang w:val="es-ES" w:eastAsia="en-US"/>
          </w:rPr>
          <w:t>https://rpm.nodesource.com/setup_4.x</w:t>
        </w:r>
      </w:hyperlink>
      <w:r w:rsidRPr="00BD0C5F">
        <w:rPr>
          <w:rFonts w:ascii="Courier New" w:eastAsia="Times New Roman" w:hAnsi="Courier New" w:cs="Courier New"/>
          <w:b/>
          <w:bCs/>
          <w:color w:val="000000"/>
          <w:sz w:val="20"/>
          <w:szCs w:val="20"/>
          <w:lang w:val="es-ES" w:eastAsia="en-US"/>
        </w:rPr>
        <w:t xml:space="preserve"> | sudo bash -</w:t>
      </w:r>
    </w:p>
    <w:p w14:paraId="261D4277" w14:textId="77777777" w:rsidR="003462EF" w:rsidRPr="00BD0C5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4B8BA194"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install -y nodejs</w:t>
      </w:r>
    </w:p>
    <w:p w14:paraId="46C27625" w14:textId="77777777" w:rsid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6CD58063" w14:textId="2D3B38F1" w:rsidR="003462EF" w:rsidRPr="00BD0C5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D0C5F">
        <w:rPr>
          <w:rFonts w:ascii="Courier New" w:eastAsia="Times New Roman" w:hAnsi="Courier New" w:cs="Courier New"/>
          <w:b/>
          <w:bCs/>
          <w:color w:val="000000"/>
          <w:sz w:val="20"/>
          <w:szCs w:val="20"/>
          <w:lang w:eastAsia="en-US"/>
        </w:rPr>
        <w:t>sudo npm install azure-cli -g</w:t>
      </w:r>
    </w:p>
    <w:p w14:paraId="0AF456B8" w14:textId="77777777" w:rsidR="003462EF" w:rsidRPr="00BD0C5F"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D64BD7D" w14:textId="7071E6DB" w:rsidR="003462EF" w:rsidRDefault="003462EF" w:rsidP="003462EF">
      <w:pPr>
        <w:spacing w:before="0" w:line="240" w:lineRule="auto"/>
        <w:textAlignment w:val="center"/>
        <w:rPr>
          <w:rFonts w:ascii="Calibri" w:hAnsi="Calibri" w:cs="Calibri"/>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69611497"/>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577FF8F4" w14:textId="59BEB103" w:rsidR="005F5FD8" w:rsidRDefault="005F5FD8" w:rsidP="005F5FD8">
      <w:pPr>
        <w:spacing w:before="0" w:line="240" w:lineRule="auto"/>
        <w:textAlignment w:val="center"/>
        <w:rPr>
          <w:rFonts w:ascii="Calibri" w:hAnsi="Calibri" w:cs="Calibri"/>
        </w:rPr>
      </w:pPr>
      <w:r>
        <w:rPr>
          <w:rFonts w:ascii="Calibri" w:hAnsi="Calibri" w:cs="Calibri"/>
        </w:rPr>
        <w:t xml:space="preserve">See for more information: </w:t>
      </w:r>
      <w:hyperlink r:id="rId21" w:history="1">
        <w:r>
          <w:rPr>
            <w:rStyle w:val="Hyperlink"/>
            <w:rFonts w:ascii="Calibri" w:hAnsi="Calibri" w:cs="Calibri"/>
          </w:rPr>
          <w:t>https://docs.microsoft.com/en-us/azure/azure-resource-manager/resource-group-authenticate-service-principal-cli</w:t>
        </w:r>
      </w:hyperlink>
      <w:r>
        <w:rPr>
          <w:rFonts w:ascii="Calibri" w:hAnsi="Calibri" w:cs="Calibri"/>
        </w:rPr>
        <w:t>)</w:t>
      </w:r>
    </w:p>
    <w:p w14:paraId="03999330" w14:textId="77777777" w:rsidR="005F5FD8" w:rsidRDefault="005F5FD8"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637E9A88" w14:textId="052DE56F"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5F5FD8">
        <w:rPr>
          <w:rFonts w:ascii="Courier New" w:eastAsia="Times New Roman" w:hAnsi="Courier New" w:cs="Courier New"/>
          <w:b/>
          <w:bCs/>
          <w:color w:val="000000"/>
          <w:sz w:val="18"/>
          <w:szCs w:val="20"/>
          <w:lang w:eastAsia="en-US"/>
        </w:rPr>
        <w:t xml:space="preserve"> azure ad sp create -n ansiblelab -p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0AFB30D8"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info:    Executing command ad sp create</w:t>
      </w:r>
    </w:p>
    <w:p w14:paraId="618D9559"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Creating application ansiblelab</w:t>
      </w:r>
    </w:p>
    <w:p w14:paraId="0FA77118" w14:textId="31960D85"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 Creating service principal for application </w:t>
      </w:r>
      <w:r w:rsidR="00A92114">
        <w:rPr>
          <w:rFonts w:ascii="Courier New" w:eastAsia="Times New Roman" w:hAnsi="Courier New" w:cs="Courier New"/>
          <w:b/>
          <w:bCs/>
          <w:color w:val="00B0F0"/>
          <w:sz w:val="18"/>
          <w:szCs w:val="20"/>
          <w:lang w:eastAsia="en-US"/>
        </w:rPr>
        <w:t>11111111-1111-1111-1111-111111111111</w:t>
      </w:r>
    </w:p>
    <w:p w14:paraId="25AA5F91" w14:textId="78C6ADA9"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Object Id:               </w:t>
      </w:r>
      <w:r w:rsidR="00D57981">
        <w:rPr>
          <w:rFonts w:ascii="Courier New" w:eastAsia="Times New Roman" w:hAnsi="Courier New" w:cs="Courier New"/>
          <w:bCs/>
          <w:color w:val="000000"/>
          <w:sz w:val="18"/>
          <w:szCs w:val="20"/>
          <w:lang w:eastAsia="en-US"/>
        </w:rPr>
        <w:t>44444444-4444-4444-4444-444444444444</w:t>
      </w:r>
    </w:p>
    <w:p w14:paraId="1420F9D9"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data:    Display Name:            ansiblelab</w:t>
      </w:r>
    </w:p>
    <w:p w14:paraId="501DA7D6"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data:    Service Principal Names:</w:t>
      </w:r>
    </w:p>
    <w:p w14:paraId="1CBCAAD0" w14:textId="3D0EED76"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w:t>
      </w:r>
      <w:r w:rsidR="00A92114">
        <w:rPr>
          <w:rFonts w:ascii="Courier New" w:eastAsia="Times New Roman" w:hAnsi="Courier New" w:cs="Courier New"/>
          <w:bCs/>
          <w:color w:val="000000"/>
          <w:sz w:val="18"/>
          <w:szCs w:val="20"/>
          <w:lang w:eastAsia="en-US"/>
        </w:rPr>
        <w:t>11111111-1111-1111-1111-111111111111</w:t>
      </w:r>
    </w:p>
    <w:p w14:paraId="0CF1C0E3"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 xml:space="preserve">data:                             </w:t>
      </w:r>
      <w:hyperlink r:id="rId22" w:history="1">
        <w:r w:rsidRPr="00BD0C5F">
          <w:rPr>
            <w:rFonts w:ascii="Courier New" w:eastAsia="Times New Roman" w:hAnsi="Courier New" w:cs="Courier New"/>
            <w:bCs/>
            <w:color w:val="000000"/>
            <w:sz w:val="18"/>
            <w:szCs w:val="20"/>
            <w:lang w:eastAsia="en-US"/>
          </w:rPr>
          <w:t>http://ansiblelab</w:t>
        </w:r>
      </w:hyperlink>
    </w:p>
    <w:p w14:paraId="31817758" w14:textId="77777777" w:rsidR="005F5FD8" w:rsidRPr="00BD0C5F"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BD0C5F">
        <w:rPr>
          <w:rFonts w:ascii="Courier New" w:eastAsia="Times New Roman" w:hAnsi="Courier New" w:cs="Courier New"/>
          <w:bCs/>
          <w:color w:val="000000"/>
          <w:sz w:val="18"/>
          <w:szCs w:val="20"/>
          <w:lang w:eastAsia="en-US"/>
        </w:rPr>
        <w:t>info:    ad sp create command OK</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1B3AEAAC"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5F5FD8">
        <w:rPr>
          <w:rFonts w:ascii="Courier New" w:eastAsia="Times New Roman" w:hAnsi="Courier New" w:cs="Courier New"/>
          <w:b/>
          <w:bCs/>
          <w:color w:val="000000"/>
          <w:sz w:val="18"/>
          <w:szCs w:val="20"/>
          <w:lang w:eastAsia="en-US"/>
        </w:rPr>
        <w:t>$ azure account show</w:t>
      </w:r>
    </w:p>
    <w:p w14:paraId="00A959B0"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Executing command account show</w:t>
      </w:r>
    </w:p>
    <w:p w14:paraId="7BE2767F" w14:textId="23831A12"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Name                        : </w:t>
      </w:r>
      <w:r w:rsidR="00A92114">
        <w:rPr>
          <w:rFonts w:ascii="Courier New" w:eastAsia="Times New Roman" w:hAnsi="Courier New" w:cs="Courier New"/>
          <w:bCs/>
          <w:color w:val="000000"/>
          <w:sz w:val="18"/>
          <w:szCs w:val="20"/>
          <w:lang w:eastAsia="en-US"/>
        </w:rPr>
        <w:t>Your Subscription Name</w:t>
      </w:r>
    </w:p>
    <w:p w14:paraId="39E8E3DE" w14:textId="26148820"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ID                          : </w:t>
      </w:r>
      <w:r w:rsidR="00A92114">
        <w:rPr>
          <w:rFonts w:ascii="Courier New" w:eastAsia="Times New Roman" w:hAnsi="Courier New" w:cs="Courier New"/>
          <w:b/>
          <w:bCs/>
          <w:color w:val="FF0000"/>
          <w:sz w:val="18"/>
          <w:szCs w:val="20"/>
          <w:lang w:eastAsia="en-US"/>
        </w:rPr>
        <w:t>22222222-2222-2222-2222-222222222222</w:t>
      </w:r>
    </w:p>
    <w:p w14:paraId="367A991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State                       : Enabled</w:t>
      </w:r>
    </w:p>
    <w:p w14:paraId="184FA7E1" w14:textId="4C51D55B"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Tenant ID                   : </w:t>
      </w:r>
      <w:r w:rsidR="00A92114">
        <w:rPr>
          <w:rFonts w:ascii="Courier New" w:eastAsia="Times New Roman" w:hAnsi="Courier New" w:cs="Courier New"/>
          <w:b/>
          <w:bCs/>
          <w:color w:val="00B050"/>
          <w:sz w:val="18"/>
          <w:szCs w:val="20"/>
          <w:lang w:eastAsia="en-US"/>
        </w:rPr>
        <w:t>33333333-3333-3333-3333-333333333333</w:t>
      </w:r>
    </w:p>
    <w:p w14:paraId="42E80FC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Is Default                  : true</w:t>
      </w:r>
    </w:p>
    <w:p w14:paraId="5BB1D8C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Environment                 : AzureCloud</w:t>
      </w:r>
    </w:p>
    <w:p w14:paraId="50D6067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Has Certificate             : No</w:t>
      </w:r>
    </w:p>
    <w:p w14:paraId="3DC2B13D"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Has Access Token            : Yes</w:t>
      </w:r>
    </w:p>
    <w:p w14:paraId="711638DD" w14:textId="4F5AC083"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User name                   : </w:t>
      </w:r>
      <w:r w:rsidR="00A92114">
        <w:rPr>
          <w:rFonts w:ascii="Courier New" w:eastAsia="Times New Roman" w:hAnsi="Courier New" w:cs="Courier New"/>
          <w:bCs/>
          <w:color w:val="000000"/>
          <w:sz w:val="18"/>
          <w:szCs w:val="20"/>
          <w:lang w:eastAsia="en-US"/>
        </w:rPr>
        <w:t>youremail</w:t>
      </w:r>
      <w:r w:rsidRPr="005F5FD8">
        <w:rPr>
          <w:rFonts w:ascii="Courier New" w:eastAsia="Times New Roman" w:hAnsi="Courier New" w:cs="Courier New"/>
          <w:bCs/>
          <w:color w:val="000000"/>
          <w:sz w:val="18"/>
          <w:szCs w:val="20"/>
          <w:lang w:eastAsia="en-US"/>
        </w:rPr>
        <w:t>@</w:t>
      </w:r>
      <w:r w:rsidR="00A92114">
        <w:rPr>
          <w:rFonts w:ascii="Courier New" w:eastAsia="Times New Roman" w:hAnsi="Courier New" w:cs="Courier New"/>
          <w:bCs/>
          <w:color w:val="000000"/>
          <w:sz w:val="18"/>
          <w:szCs w:val="20"/>
          <w:lang w:eastAsia="en-US"/>
        </w:rPr>
        <w:t>yourcompany</w:t>
      </w:r>
      <w:r w:rsidRPr="005F5FD8">
        <w:rPr>
          <w:rFonts w:ascii="Courier New" w:eastAsia="Times New Roman" w:hAnsi="Courier New" w:cs="Courier New"/>
          <w:bCs/>
          <w:color w:val="000000"/>
          <w:sz w:val="18"/>
          <w:szCs w:val="20"/>
          <w:lang w:eastAsia="en-US"/>
        </w:rPr>
        <w:t>.com</w:t>
      </w:r>
    </w:p>
    <w:p w14:paraId="7C906FF7"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w:t>
      </w:r>
    </w:p>
    <w:p w14:paraId="4C24565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account show command OK</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05ACBF2E" w14:textId="17BEA0D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Assign the Contributor role to the principal for your subscription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07ABD246" w14:textId="152C4A0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
          <w:bCs/>
          <w:color w:val="000000"/>
          <w:sz w:val="18"/>
          <w:szCs w:val="20"/>
          <w:lang w:eastAsia="en-US"/>
        </w:rPr>
        <w:t>$</w:t>
      </w:r>
      <w:r w:rsidRPr="005F5FD8">
        <w:rPr>
          <w:rFonts w:ascii="Courier New" w:eastAsia="Times New Roman" w:hAnsi="Courier New" w:cs="Courier New"/>
          <w:b/>
          <w:bCs/>
          <w:color w:val="000000"/>
          <w:sz w:val="18"/>
          <w:szCs w:val="20"/>
          <w:lang w:eastAsia="en-US"/>
        </w:rPr>
        <w:t xml:space="preserve"> azure role assignment create --objectId  </w:t>
      </w:r>
      <w:r w:rsidR="00D57981">
        <w:rPr>
          <w:rFonts w:ascii="Courier New" w:eastAsia="Times New Roman" w:hAnsi="Courier New" w:cs="Courier New"/>
          <w:b/>
          <w:bCs/>
          <w:color w:val="000000"/>
          <w:sz w:val="18"/>
          <w:szCs w:val="20"/>
          <w:lang w:eastAsia="en-US"/>
        </w:rPr>
        <w:t>44444444-4444-4444-4444-444444444444</w:t>
      </w:r>
      <w:r w:rsidRPr="005F5FD8">
        <w:rPr>
          <w:rFonts w:ascii="Courier New" w:eastAsia="Times New Roman" w:hAnsi="Courier New" w:cs="Courier New"/>
          <w:b/>
          <w:bCs/>
          <w:color w:val="000000"/>
          <w:sz w:val="18"/>
          <w:szCs w:val="20"/>
          <w:lang w:eastAsia="en-US"/>
        </w:rPr>
        <w:t xml:space="preserve"> -o </w:t>
      </w:r>
      <w:r w:rsidRPr="005F5FD8">
        <w:rPr>
          <w:rFonts w:ascii="Courier New" w:eastAsia="Times New Roman" w:hAnsi="Courier New" w:cs="Courier New"/>
          <w:bCs/>
          <w:color w:val="000000"/>
          <w:sz w:val="18"/>
          <w:szCs w:val="20"/>
          <w:lang w:eastAsia="en-US"/>
        </w:rPr>
        <w:t>Contributor -c /subscriptions/</w:t>
      </w:r>
      <w:r w:rsidR="00A92114">
        <w:rPr>
          <w:rFonts w:ascii="Courier New" w:eastAsia="Times New Roman" w:hAnsi="Courier New" w:cs="Courier New"/>
          <w:bCs/>
          <w:color w:val="000000"/>
          <w:sz w:val="18"/>
          <w:szCs w:val="20"/>
          <w:lang w:eastAsia="en-US"/>
        </w:rPr>
        <w:t>22222222-2222-2222-2222-222222222222</w:t>
      </w:r>
      <w:r w:rsidRPr="005F5FD8">
        <w:rPr>
          <w:rFonts w:ascii="Courier New" w:eastAsia="Times New Roman" w:hAnsi="Courier New" w:cs="Courier New"/>
          <w:bCs/>
          <w:color w:val="000000"/>
          <w:sz w:val="18"/>
          <w:szCs w:val="20"/>
          <w:lang w:eastAsia="en-US"/>
        </w:rPr>
        <w:t>/</w:t>
      </w:r>
    </w:p>
    <w:p w14:paraId="65AE8E89"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info:    Executing command role assignment create</w:t>
      </w:r>
    </w:p>
    <w:p w14:paraId="749F0611"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Finding role with specified name</w:t>
      </w:r>
    </w:p>
    <w:p w14:paraId="13B8B463" w14:textId="472E141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RoleAssignmentId     : /subscriptions/</w:t>
      </w:r>
      <w:r w:rsidR="00A92114">
        <w:rPr>
          <w:rFonts w:ascii="Courier New" w:eastAsia="Times New Roman" w:hAnsi="Courier New" w:cs="Courier New"/>
          <w:bCs/>
          <w:color w:val="000000"/>
          <w:sz w:val="18"/>
          <w:szCs w:val="20"/>
          <w:lang w:eastAsia="en-US"/>
        </w:rPr>
        <w:t>22222222-2222-2222-2222-222222222222</w:t>
      </w:r>
      <w:r w:rsidRPr="005F5FD8">
        <w:rPr>
          <w:rFonts w:ascii="Courier New" w:eastAsia="Times New Roman" w:hAnsi="Courier New" w:cs="Courier New"/>
          <w:bCs/>
          <w:color w:val="000000"/>
          <w:sz w:val="18"/>
          <w:szCs w:val="20"/>
          <w:lang w:eastAsia="en-US"/>
        </w:rPr>
        <w:t>/providers/Microsoft.Authorization/roleAssignments/86e6bcd4-8061-41d1-8a7f-74219a268d51</w:t>
      </w:r>
    </w:p>
    <w:p w14:paraId="2FECF755"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RoleDefinitionName   : Contributor</w:t>
      </w:r>
    </w:p>
    <w:p w14:paraId="30D948A7"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RoleDefinitionId     : b24988ac-6180-42a0-ab88-20f7382dd24c</w:t>
      </w:r>
    </w:p>
    <w:p w14:paraId="1AC5012B" w14:textId="2901277C"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Scope                : /subscriptions/</w:t>
      </w:r>
      <w:r w:rsidR="00A92114">
        <w:rPr>
          <w:rFonts w:ascii="Courier New" w:eastAsia="Times New Roman" w:hAnsi="Courier New" w:cs="Courier New"/>
          <w:bCs/>
          <w:color w:val="000000"/>
          <w:sz w:val="18"/>
          <w:szCs w:val="20"/>
          <w:lang w:eastAsia="en-US"/>
        </w:rPr>
        <w:t>22222222-2222-2222-2222-222222222222</w:t>
      </w:r>
    </w:p>
    <w:p w14:paraId="12CA8193"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Display Name         : ansiblelab</w:t>
      </w:r>
    </w:p>
    <w:p w14:paraId="7DD9ABA8"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SignInName           : undefined</w:t>
      </w:r>
    </w:p>
    <w:p w14:paraId="229B4245" w14:textId="16FDCF36"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 xml:space="preserve">data:    ObjectId             : </w:t>
      </w:r>
      <w:r w:rsidR="00D57981">
        <w:rPr>
          <w:rFonts w:ascii="Courier New" w:eastAsia="Times New Roman" w:hAnsi="Courier New" w:cs="Courier New"/>
          <w:bCs/>
          <w:color w:val="000000"/>
          <w:sz w:val="18"/>
          <w:szCs w:val="20"/>
          <w:lang w:eastAsia="en-US"/>
        </w:rPr>
        <w:t>44444444-4444-4444-4444-444444444444</w:t>
      </w:r>
    </w:p>
    <w:p w14:paraId="394A1CD2"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    ObjectType           : ServicePrincipal</w:t>
      </w:r>
    </w:p>
    <w:p w14:paraId="6B407044"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data:</w:t>
      </w:r>
    </w:p>
    <w:p w14:paraId="221FC19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t>+</w:t>
      </w:r>
    </w:p>
    <w:p w14:paraId="37526C16" w14:textId="77777777" w:rsidR="005F5FD8" w:rsidRPr="005F5FD8" w:rsidRDefault="005F5FD8"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5F5FD8">
        <w:rPr>
          <w:rFonts w:ascii="Courier New" w:eastAsia="Times New Roman" w:hAnsi="Courier New" w:cs="Courier New"/>
          <w:bCs/>
          <w:color w:val="000000"/>
          <w:sz w:val="18"/>
          <w:szCs w:val="20"/>
          <w:lang w:eastAsia="en-US"/>
        </w:rPr>
        <w:lastRenderedPageBreak/>
        <w:t>info:    role assignment create command OK</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08A5E0B3"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7B3C1492" w:rsidR="00406ADC" w:rsidRDefault="00406ADC"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28BAA628" w:rsidR="00BD0C5F" w:rsidRPr="00122300" w:rsidRDefault="00BD0C5F" w:rsidP="00BD0C5F">
      <w:pPr>
        <w:pStyle w:val="Heading1"/>
        <w:tabs>
          <w:tab w:val="left" w:pos="5318"/>
        </w:tabs>
      </w:pPr>
      <w:bookmarkStart w:id="4" w:name="_Toc469611498"/>
      <w:r>
        <w:lastRenderedPageBreak/>
        <w:t xml:space="preserve">Lab 3: Install </w:t>
      </w:r>
      <w:r w:rsidR="008D02F3">
        <w:t>A</w:t>
      </w:r>
      <w:r>
        <w:t>nsible in the provisioning VM</w:t>
      </w:r>
      <w:bookmarkEnd w:id="4"/>
    </w:p>
    <w:p w14:paraId="4AEE204C" w14:textId="44CCBBCF" w:rsidR="00BD0C5F" w:rsidRPr="00BD0C5F" w:rsidRDefault="00BD0C5F" w:rsidP="00BD0C5F">
      <w:p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This section will install Ansible and the Azure Python SDK on the provisioning 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5872E00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0FDA3C70"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p>
    <w:p w14:paraId="424D60D1" w14:textId="77777777" w:rsidR="00BD0C5F" w:rsidRDefault="00BD0C5F" w:rsidP="000403D2">
      <w:pPr>
        <w:spacing w:before="0" w:line="240" w:lineRule="auto"/>
        <w:ind w:left="1620"/>
        <w:textAlignment w:val="center"/>
        <w:rPr>
          <w:rFonts w:ascii="Calibri" w:hAnsi="Calibri" w:cs="Calibri"/>
        </w:rPr>
      </w:pPr>
    </w:p>
    <w:p w14:paraId="2C75996D" w14:textId="6FD692A7"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sudo pip install dnspython</w:t>
      </w:r>
    </w:p>
    <w:p w14:paraId="15C508C8" w14:textId="77777777" w:rsidR="000403D2" w:rsidRDefault="000403D2"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3A8A1188"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0403D2" w:rsidRPr="00316898">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0A9758E3"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git://github.com/erjosito/Azure-Ansible-Examples</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56033886"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(create it if it does not exist), using the credentials 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09B4A002" w14:textId="784449C4"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mkdir ~/.azure</w:t>
      </w:r>
    </w:p>
    <w:p w14:paraId="7C9C36D5" w14:textId="43B6C1E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3E36AAE5"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EOF</w:t>
      </w:r>
    </w:p>
    <w:p w14:paraId="5246F32C" w14:textId="77777777" w:rsidR="000403D2" w:rsidRPr="000403D2" w:rsidRDefault="000403D2"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77777777"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ssh-keygen -t rsa</w:t>
      </w:r>
    </w:p>
    <w:p w14:paraId="44F00387" w14:textId="77777777" w:rsidR="005323C0" w:rsidRPr="00316898" w:rsidRDefault="005323C0" w:rsidP="005323C0">
      <w:pPr>
        <w:spacing w:before="0" w:line="240" w:lineRule="auto"/>
        <w:ind w:left="1260"/>
        <w:textAlignment w:val="center"/>
        <w:rPr>
          <w:rFonts w:ascii="Calibri" w:hAnsi="Calibri" w:cs="Calibri"/>
          <w:lang w:val="de-DE"/>
        </w:rPr>
      </w:pPr>
    </w:p>
    <w:p w14:paraId="01DECA4F" w14:textId="70493E82"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chmod 755 ~/.ssh</w:t>
      </w:r>
    </w:p>
    <w:p w14:paraId="53ACBE54" w14:textId="77777777" w:rsidR="005323C0" w:rsidRPr="00316898" w:rsidRDefault="005323C0" w:rsidP="005323C0">
      <w:pPr>
        <w:spacing w:before="0" w:line="240" w:lineRule="auto"/>
        <w:ind w:left="1260"/>
        <w:textAlignment w:val="center"/>
        <w:rPr>
          <w:rFonts w:ascii="Calibri" w:hAnsi="Calibri" w:cs="Calibri"/>
          <w:lang w:val="de-DE"/>
        </w:rPr>
      </w:pPr>
    </w:p>
    <w:p w14:paraId="5B03DF23" w14:textId="7FB16641" w:rsidR="00BD0C5F" w:rsidRPr="005323C0"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5FDE4934" w14:textId="3579C285" w:rsidR="00BD0C5F" w:rsidRPr="005323C0" w:rsidRDefault="00BD0C5F" w:rsidP="00BD0C5F">
      <w:pPr>
        <w:shd w:val="clear" w:color="auto" w:fill="FFFFFF"/>
        <w:spacing w:before="0" w:after="240" w:line="339" w:lineRule="atLeast"/>
        <w:jc w:val="both"/>
        <w:rPr>
          <w:rFonts w:eastAsia="Times New Roman"/>
          <w:lang w:eastAsia="en-US"/>
        </w:rPr>
      </w:pPr>
    </w:p>
    <w:p w14:paraId="6DDCE402" w14:textId="77777777" w:rsidR="005323C0" w:rsidRPr="00406ADC" w:rsidRDefault="005323C0" w:rsidP="005323C0">
      <w:pPr>
        <w:shd w:val="clear" w:color="auto" w:fill="FFFFFF"/>
        <w:spacing w:before="0" w:after="240" w:line="339" w:lineRule="atLeast"/>
        <w:jc w:val="both"/>
        <w:rPr>
          <w:rFonts w:eastAsia="Times New Roman"/>
          <w:lang w:val="en" w:eastAsia="en-US"/>
        </w:rPr>
      </w:pPr>
    </w:p>
    <w:p w14:paraId="2752AFB1" w14:textId="77777777" w:rsidR="00316898" w:rsidRDefault="00316898">
      <w:pPr>
        <w:rPr>
          <w:rFonts w:asciiTheme="majorHAnsi" w:eastAsiaTheme="majorEastAsia" w:hAnsiTheme="majorHAnsi" w:cstheme="majorBidi"/>
          <w:b/>
          <w:bCs/>
          <w:caps/>
          <w:color w:val="FFFFFF" w:themeColor="background1"/>
        </w:rPr>
      </w:pPr>
      <w:r>
        <w:br w:type="page"/>
      </w:r>
    </w:p>
    <w:p w14:paraId="4E241697" w14:textId="759A833E" w:rsidR="005323C0" w:rsidRPr="00122300" w:rsidRDefault="005323C0" w:rsidP="005323C0">
      <w:pPr>
        <w:pStyle w:val="Heading1"/>
        <w:tabs>
          <w:tab w:val="left" w:pos="5318"/>
        </w:tabs>
      </w:pPr>
      <w:bookmarkStart w:id="5" w:name="_Toc469611499"/>
      <w:r>
        <w:lastRenderedPageBreak/>
        <w:t xml:space="preserve">Lab 4: </w:t>
      </w:r>
      <w:r w:rsidR="00835EDE">
        <w:t>Ansi</w:t>
      </w:r>
      <w:r w:rsidR="008D02F3">
        <w:t>b</w:t>
      </w:r>
      <w:r w:rsidR="00835EDE">
        <w:t xml:space="preserve">le </w:t>
      </w:r>
      <w:r>
        <w:t>dynamic inventory</w:t>
      </w:r>
      <w:r w:rsidR="00835EDE">
        <w:t xml:space="preserve"> for Azure</w:t>
      </w:r>
      <w:bookmarkEnd w:id="5"/>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5D1E77F6"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In this first step we will test that the dynamic inventory script is running, executing it with the parameter “--list”. This should show JSON text containing information about all the VMs in your subscription.</w:t>
      </w:r>
    </w:p>
    <w:p w14:paraId="48553F6B" w14:textId="2D352679" w:rsidR="005323C0"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p>
    <w:p w14:paraId="47946895" w14:textId="2C4449D3"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77777777" w:rsidR="005323C0" w:rsidRPr="00A20DF6"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6FED0E0D"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popped up in the previous steps in this lab. We can refine the inventory script in order to return only the VMs in a certain resource group.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551676C5" w14:textId="3F0E0BAC" w:rsidR="00A20DF6" w:rsidRDefault="00A20DF6"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you can do again the reachability test with “ping”, and verify that only the provisioning VM (the only VM in our resource group) is tested.</w:t>
      </w:r>
    </w:p>
    <w:p w14:paraId="18E2919D" w14:textId="2F90B2D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ansible -i ./ansible/contrib/inventory/azure_rm.py all -m ping</w:t>
      </w:r>
    </w:p>
    <w:p w14:paraId="5564E2A9" w14:textId="77777777" w:rsidR="00A92114" w:rsidRPr="00A92114" w:rsidRDefault="00A92114" w:rsidP="00A92114">
      <w:pPr>
        <w:shd w:val="clear" w:color="auto" w:fill="FFFFFF"/>
        <w:tabs>
          <w:tab w:val="num" w:pos="900"/>
        </w:tabs>
        <w:spacing w:before="0" w:after="240" w:line="339" w:lineRule="atLeast"/>
        <w:jc w:val="both"/>
        <w:rPr>
          <w:rFonts w:ascii="Calibri" w:eastAsia="Times New Roman" w:hAnsi="Calibri" w:cs="Calibri"/>
          <w:lang w:eastAsia="en-US"/>
        </w:rPr>
      </w:pP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6E7F73D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lastRenderedPageBreak/>
        <w:t>ansible -i ./azure_rm.py all -m shell -a "/bin/uname -a"</w:t>
      </w:r>
    </w:p>
    <w:p w14:paraId="78D1772B" w14:textId="77777777" w:rsidR="00A20DF6" w:rsidRPr="005323C0" w:rsidRDefault="00A20DF6"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6" w:name="_Toc469611500"/>
      <w:r>
        <w:lastRenderedPageBreak/>
        <w:t>Lab 5: Creating a VM using an Ansible Playbook</w:t>
      </w:r>
      <w:bookmarkEnd w:id="6"/>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482CC4D5"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~/Azure-Ansible-Examples/azure-playbooks/new_vm_web.yml</w:t>
      </w:r>
      <w:r>
        <w:rPr>
          <w:rFonts w:ascii="Calibri" w:eastAsia="Times New Roman" w:hAnsi="Calibri" w:cs="Calibri"/>
          <w:color w:val="333333"/>
          <w:lang w:val="en" w:eastAsia="en-US"/>
        </w:rPr>
        <w:t>.</w:t>
      </w:r>
    </w:p>
    <w:p w14:paraId="470DD40D" w14:textId="181AF3C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~/Azure-Ansible-Examples/azure-playbooks/new_vm_web.yml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1C8D46A9" w14:textId="4252799F"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You will need to write the IP address of the provisioning machine, that you can find with this command.</w:t>
      </w:r>
    </w:p>
    <w:p w14:paraId="7110AB5E" w14:textId="7C82CD50"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ip a</w:t>
      </w:r>
    </w:p>
    <w:p w14:paraId="650F4797" w14:textId="2FC1FF5A"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need to pieces of information so that we can place the new VM in the same subnet as the provisioning VM</w:t>
      </w:r>
      <w:r w:rsidR="00EF3D51">
        <w:rPr>
          <w:rFonts w:ascii="Calibri" w:eastAsia="Times New Roman" w:hAnsi="Calibri" w:cs="Calibri"/>
          <w:lang w:eastAsia="en-US"/>
        </w:rPr>
        <w:t>: the vnet and the subnet. You can use the following commands to find that information (note that the outputs have been truncated so that they fit to the width of this document):</w:t>
      </w:r>
    </w:p>
    <w:p w14:paraId="675F5688" w14:textId="7F57AAE3"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EF3D51">
        <w:rPr>
          <w:rFonts w:ascii="Courier New" w:eastAsia="Times New Roman" w:hAnsi="Courier New" w:cs="Courier New"/>
          <w:b/>
          <w:bCs/>
          <w:color w:val="000000"/>
          <w:sz w:val="18"/>
          <w:szCs w:val="20"/>
          <w:lang w:eastAsia="en-US"/>
        </w:rPr>
        <w:t xml:space="preserve"> azure network vnet list -g ansiblelab</w:t>
      </w:r>
    </w:p>
    <w:p w14:paraId="4F87854F" w14:textId="55B813E0"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Executing command network vnet list</w:t>
      </w:r>
    </w:p>
    <w:p w14:paraId="1D1202BD" w14:textId="6DC1F6FB"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Looking up virtual networks</w:t>
      </w:r>
    </w:p>
    <w:p w14:paraId="56FFDABC" w14:textId="629ED549"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Name                           Location    Resource group  </w:t>
      </w:r>
    </w:p>
    <w:p w14:paraId="3077427A" w14:textId="448516E2"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  ----------  -------------- </w:t>
      </w:r>
    </w:p>
    <w:p w14:paraId="6A3E168A" w14:textId="073C69D5"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w:t>
      </w:r>
      <w:r w:rsidRPr="00EF3D51">
        <w:rPr>
          <w:rFonts w:ascii="Courier New" w:eastAsia="Times New Roman" w:hAnsi="Courier New" w:cs="Courier New"/>
          <w:b/>
          <w:bCs/>
          <w:color w:val="FF0000"/>
          <w:sz w:val="18"/>
          <w:szCs w:val="20"/>
          <w:lang w:eastAsia="en-US"/>
        </w:rPr>
        <w:t xml:space="preserve">vm-00-weste-hl2w86f529j7-vnet  </w:t>
      </w:r>
      <w:r w:rsidRPr="00EF3D51">
        <w:rPr>
          <w:rFonts w:ascii="Courier New" w:eastAsia="Times New Roman" w:hAnsi="Courier New" w:cs="Courier New"/>
          <w:b/>
          <w:bCs/>
          <w:color w:val="000000"/>
          <w:sz w:val="18"/>
          <w:szCs w:val="20"/>
          <w:lang w:eastAsia="en-US"/>
        </w:rPr>
        <w:t xml:space="preserve">westeurope  ansiblelab      </w:t>
      </w:r>
    </w:p>
    <w:p w14:paraId="6AF38C43" w14:textId="46348D11"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F3D51">
        <w:rPr>
          <w:rFonts w:ascii="Courier New" w:eastAsia="Times New Roman" w:hAnsi="Courier New" w:cs="Courier New"/>
          <w:b/>
          <w:bCs/>
          <w:color w:val="000000"/>
          <w:sz w:val="18"/>
          <w:szCs w:val="20"/>
          <w:lang w:eastAsia="en-US"/>
        </w:rPr>
        <w:t>info:    network vnet list command OK</w:t>
      </w:r>
    </w:p>
    <w:p w14:paraId="08FF5CC3" w14:textId="6A54390B"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47966D12" w14:textId="267893DC"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&gt; azure network vnet subnet list -e vm-00-weste-hl2w86f529j7-vnet -g ansiblelab</w:t>
      </w:r>
    </w:p>
    <w:p w14:paraId="70E32946" w14:textId="03ED1A56"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Executing command network vnet subnet list</w:t>
      </w:r>
    </w:p>
    <w:p w14:paraId="55B3452F" w14:textId="0EE68C44"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Looking up the virtual network "vm-00-weste-hl2w86f529j7-vnet"</w:t>
      </w:r>
    </w:p>
    <w:p w14:paraId="5972057F" w14:textId="1E3114D0"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Getting virtual network subnets</w:t>
      </w:r>
    </w:p>
    <w:p w14:paraId="0649C8C9" w14:textId="78934202"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data:    Name                           Provisioning state  Address prefix</w:t>
      </w:r>
    </w:p>
    <w:p w14:paraId="57A86CDB" w14:textId="0CA6F15A"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lastRenderedPageBreak/>
        <w:t>data:    -----------------------------  ------------------  --------------</w:t>
      </w:r>
    </w:p>
    <w:p w14:paraId="73650358" w14:textId="12FC44EA"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 xml:space="preserve">data:    </w:t>
      </w:r>
      <w:r w:rsidRPr="00EF3D51">
        <w:rPr>
          <w:rFonts w:ascii="Courier New" w:eastAsia="Times New Roman" w:hAnsi="Courier New" w:cs="Courier New"/>
          <w:b/>
          <w:bCs/>
          <w:color w:val="00B0F0"/>
          <w:sz w:val="18"/>
          <w:szCs w:val="20"/>
          <w:lang w:eastAsia="en-US"/>
        </w:rPr>
        <w:t>vm-00-weste-hl2w86f529j7-snet</w:t>
      </w:r>
      <w:r w:rsidRPr="00EF3D51">
        <w:rPr>
          <w:rFonts w:ascii="Courier New" w:eastAsia="Times New Roman" w:hAnsi="Courier New" w:cs="Courier New"/>
          <w:b/>
          <w:bCs/>
          <w:color w:val="000000"/>
          <w:sz w:val="18"/>
          <w:szCs w:val="20"/>
          <w:lang w:eastAsia="en-US"/>
        </w:rPr>
        <w:t xml:space="preserve">  Succeeded           10.0.1.0/24</w:t>
      </w:r>
    </w:p>
    <w:p w14:paraId="3B332C18" w14:textId="03767E34"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info:    netw</w:t>
      </w:r>
      <w:r>
        <w:rPr>
          <w:rFonts w:ascii="Courier New" w:eastAsia="Times New Roman" w:hAnsi="Courier New" w:cs="Courier New"/>
          <w:b/>
          <w:bCs/>
          <w:color w:val="000000"/>
          <w:sz w:val="18"/>
          <w:szCs w:val="20"/>
          <w:lang w:eastAsia="en-US"/>
        </w:rPr>
        <w:t>ork vnet subnet list command OK</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1F72E7DC"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use </w:t>
      </w:r>
      <w:r w:rsidR="00DC18B1" w:rsidRPr="00240D1D">
        <w:rPr>
          <w:rFonts w:ascii="Calibri" w:eastAsia="Times New Roman" w:hAnsi="Calibri" w:cs="Calibri"/>
          <w:b/>
          <w:lang w:eastAsia="en-US"/>
        </w:rPr>
        <w:t>only lower case letters and numbers</w:t>
      </w:r>
      <w:r w:rsidR="00DC18B1">
        <w:rPr>
          <w:rFonts w:ascii="Calibri" w:eastAsia="Times New Roman" w:hAnsi="Calibri" w:cs="Calibri"/>
          <w:lang w:eastAsia="en-US"/>
        </w:rPr>
        <w:t xml:space="preserve"> (no hyphens, underscore signs or upper case letters), and a unique name, for example, prefixing it with your birthday).</w:t>
      </w:r>
    </w:p>
    <w:p w14:paraId="5E49B6EF" w14:textId="31DF7889" w:rsidR="00EF3D51" w:rsidRP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~/Azure-Ansible-Examples/azure-playbooks/new_vm_web.yml --extra-vars "vmname=</w:t>
      </w:r>
      <w:r w:rsidR="00240D1D">
        <w:rPr>
          <w:rFonts w:ascii="Courier New" w:eastAsia="Times New Roman" w:hAnsi="Courier New" w:cs="Courier New"/>
          <w:b/>
          <w:bCs/>
          <w:color w:val="000000"/>
          <w:sz w:val="18"/>
          <w:szCs w:val="20"/>
          <w:lang w:eastAsia="en-US"/>
        </w:rPr>
        <w:t>19761013</w:t>
      </w:r>
      <w:r w:rsidRPr="00EF3D51">
        <w:rPr>
          <w:rFonts w:ascii="Courier New" w:eastAsia="Times New Roman" w:hAnsi="Courier New" w:cs="Courier New"/>
          <w:b/>
          <w:bCs/>
          <w:color w:val="000000"/>
          <w:sz w:val="18"/>
          <w:szCs w:val="20"/>
          <w:lang w:eastAsia="en-US"/>
        </w:rPr>
        <w:t>web0</w:t>
      </w:r>
      <w:r w:rsidR="00DC18B1">
        <w:rPr>
          <w:rFonts w:ascii="Courier New" w:eastAsia="Times New Roman" w:hAnsi="Courier New" w:cs="Courier New"/>
          <w:b/>
          <w:bCs/>
          <w:color w:val="000000"/>
          <w:sz w:val="18"/>
          <w:szCs w:val="20"/>
          <w:lang w:eastAsia="en-US"/>
        </w:rPr>
        <w:t>1</w:t>
      </w:r>
      <w:r w:rsidRPr="00EF3D51">
        <w:rPr>
          <w:rFonts w:ascii="Courier New" w:eastAsia="Times New Roman" w:hAnsi="Courier New" w:cs="Courier New"/>
          <w:b/>
          <w:bCs/>
          <w:color w:val="000000"/>
          <w:sz w:val="18"/>
          <w:szCs w:val="20"/>
          <w:lang w:eastAsia="en-US"/>
        </w:rPr>
        <w:t xml:space="preserve"> resgrp=ansiblelab vnet=</w:t>
      </w:r>
      <w:r w:rsidRPr="00DC18B1">
        <w:rPr>
          <w:rFonts w:ascii="Courier New" w:eastAsia="Times New Roman" w:hAnsi="Courier New" w:cs="Courier New"/>
          <w:b/>
          <w:bCs/>
          <w:color w:val="FF0000"/>
          <w:sz w:val="18"/>
          <w:szCs w:val="20"/>
          <w:lang w:eastAsia="en-US"/>
        </w:rPr>
        <w:t>vm-00-weste-hl2w86f529j7-vnet</w:t>
      </w:r>
      <w:r w:rsidRPr="00EF3D51">
        <w:rPr>
          <w:rFonts w:ascii="Courier New" w:eastAsia="Times New Roman" w:hAnsi="Courier New" w:cs="Courier New"/>
          <w:b/>
          <w:bCs/>
          <w:color w:val="000000"/>
          <w:sz w:val="18"/>
          <w:szCs w:val="20"/>
          <w:lang w:eastAsia="en-US"/>
        </w:rPr>
        <w:t xml:space="preserve"> subnet=</w:t>
      </w:r>
      <w:r w:rsidRPr="00DC18B1">
        <w:rPr>
          <w:rFonts w:ascii="Courier New" w:eastAsia="Times New Roman" w:hAnsi="Courier New" w:cs="Courier New"/>
          <w:b/>
          <w:bCs/>
          <w:color w:val="00B0F0"/>
          <w:sz w:val="18"/>
          <w:szCs w:val="20"/>
          <w:lang w:eastAsia="en-US"/>
        </w:rPr>
        <w:t>vm-00-weste-hl2w86f529j7-snet</w:t>
      </w:r>
      <w:r w:rsidRPr="00EF3D51">
        <w:rPr>
          <w:rFonts w:ascii="Courier New" w:eastAsia="Times New Roman" w:hAnsi="Courier New" w:cs="Courier New"/>
          <w:b/>
          <w:bCs/>
          <w:color w:val="000000"/>
          <w:sz w:val="18"/>
          <w:szCs w:val="20"/>
          <w:lang w:eastAsia="en-US"/>
        </w:rPr>
        <w:t>"</w:t>
      </w:r>
    </w:p>
    <w:p w14:paraId="2C456714" w14:textId="0CAF4941" w:rsidR="00EF3D51" w:rsidRDefault="00DC18B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~/Azure-Ansible-Examples/azure-playbooks/new_vm_web.yml</w:t>
      </w:r>
      <w:r>
        <w:rPr>
          <w:rFonts w:ascii="Calibri" w:eastAsia="Times New Roman" w:hAnsi="Calibri" w:cs="Calibri"/>
          <w:lang w:eastAsia="en-US"/>
        </w:rPr>
        <w:t>, and try to identify the different parts it is made out of.</w:t>
      </w:r>
      <w:r w:rsidR="00240D1D">
        <w:rPr>
          <w:rFonts w:ascii="Calibri" w:eastAsia="Times New Roman" w:hAnsi="Calibri" w:cs="Calibri"/>
          <w:lang w:eastAsia="en-US"/>
        </w:rPr>
        <w:t xml:space="preserve"> When the playbook has been executed successfully, the output should be similar to this one. If it is not, check the appendix for possible error causes:</w:t>
      </w:r>
    </w:p>
    <w:p w14:paraId="7E3B2BD6" w14:textId="221F941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[WARNING]: provided hosts list is empty, only localhost is available</w:t>
      </w:r>
    </w:p>
    <w:p w14:paraId="3F0DB956"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0C8BF72E"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70965881" w14:textId="6C5F44E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PLAY [CREATE VM PLAYBOOK] ******************************************************</w:t>
      </w:r>
    </w:p>
    <w:p w14:paraId="52CE40ED"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240D1D">
        <w:rPr>
          <w:rFonts w:ascii="Calibri" w:eastAsia="Times New Roman" w:hAnsi="Calibri" w:cs="Calibri"/>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4D9DABDF" w14:textId="2AA16B78"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[debug] *******************************************************************</w:t>
      </w:r>
    </w:p>
    <w:p w14:paraId="34D779CE" w14:textId="6A490811"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ok: [localhost] =&gt; {</w:t>
      </w:r>
    </w:p>
    <w:p w14:paraId="4968ADF9" w14:textId="6CC0D320" w:rsidR="00240D1D" w:rsidRPr="009D2965" w:rsidRDefault="009D2965"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240D1D" w:rsidRPr="009D2965">
        <w:rPr>
          <w:rFonts w:ascii="Courier New" w:eastAsia="Times New Roman" w:hAnsi="Courier New" w:cs="Courier New"/>
          <w:b/>
          <w:bCs/>
          <w:color w:val="000000"/>
          <w:sz w:val="18"/>
          <w:szCs w:val="20"/>
          <w:lang w:eastAsia="en-US"/>
        </w:rPr>
        <w:t>"msg": "Public DNS name web011138.westeurope.cloudapp.azure.com resolved to IP NXDOMAIN. "</w:t>
      </w:r>
    </w:p>
    <w:p w14:paraId="4FE71700" w14:textId="4541E20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w:t>
      </w:r>
    </w:p>
    <w:p w14:paraId="6F6A4A44"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5BB008CA" w14:textId="538159E8"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[Check if DNS is taken] ***************************************************</w:t>
      </w:r>
    </w:p>
    <w:p w14:paraId="0B4E116A" w14:textId="5066878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skipping: [localhost]</w:t>
      </w:r>
    </w:p>
    <w:p w14:paraId="4CFED5CA"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675C8EC1" w14:textId="44EDC69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storage account] **************************************************</w:t>
      </w:r>
    </w:p>
    <w:p w14:paraId="64DD834A" w14:textId="0FC8C0B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21028D6B"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79F80C0C" w14:textId="0E172CCA"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security group that allows SSH and HTTP] **************************</w:t>
      </w:r>
    </w:p>
    <w:p w14:paraId="3BF321D2" w14:textId="5803AFB2"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796539B2"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3B635BA6" w14:textId="1ED27282"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public IP address] ************************************************</w:t>
      </w:r>
    </w:p>
    <w:p w14:paraId="6DBFBE0D" w14:textId="5528CE64"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lastRenderedPageBreak/>
        <w:t>changed: [localhost]</w:t>
      </w:r>
    </w:p>
    <w:p w14:paraId="6FEAF540"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23CF9442" w14:textId="24ED45C9"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NIC] **************************************************************</w:t>
      </w:r>
    </w:p>
    <w:p w14:paraId="6D777321" w14:textId="0F9154E3"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1A8899F3"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0586B48E" w14:textId="5DF0FE5F"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TASK [Create VM] ***************************************************************</w:t>
      </w:r>
    </w:p>
    <w:p w14:paraId="1BC964AF" w14:textId="0C4308E5"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changed: [localhost]</w:t>
      </w:r>
    </w:p>
    <w:p w14:paraId="182850CA" w14:textId="77777777"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r w:rsidRPr="009D2965">
        <w:rPr>
          <w:rFonts w:ascii="Courier New" w:eastAsia="Times New Roman" w:hAnsi="Courier New" w:cs="Courier New"/>
          <w:b/>
          <w:bCs/>
          <w:color w:val="000000"/>
          <w:sz w:val="18"/>
          <w:szCs w:val="20"/>
          <w:lang w:eastAsia="en-US"/>
        </w:rPr>
        <w:tab/>
      </w:r>
    </w:p>
    <w:p w14:paraId="5DB0063C" w14:textId="5D326806"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PLAY RECAP *********************************************************************</w:t>
      </w:r>
    </w:p>
    <w:p w14:paraId="44EC161F" w14:textId="27591AC6" w:rsidR="00240D1D" w:rsidRPr="009D2965" w:rsidRDefault="00240D1D" w:rsidP="009D296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D2965">
        <w:rPr>
          <w:rFonts w:ascii="Courier New" w:eastAsia="Times New Roman" w:hAnsi="Courier New" w:cs="Courier New"/>
          <w:b/>
          <w:bCs/>
          <w:color w:val="000000"/>
          <w:sz w:val="18"/>
          <w:szCs w:val="20"/>
          <w:lang w:eastAsia="en-US"/>
        </w:rPr>
        <w:t>localhost                  : ok=6    changed=5    unreachable=0    failed=0</w:t>
      </w:r>
    </w:p>
    <w:p w14:paraId="3B9A0141" w14:textId="30197370" w:rsidR="00240D1D" w:rsidRPr="00240D1D" w:rsidRDefault="00240D1D" w:rsidP="00240D1D">
      <w:pPr>
        <w:shd w:val="clear" w:color="auto" w:fill="FFFFFF"/>
        <w:spacing w:before="0" w:after="240" w:line="339" w:lineRule="atLeast"/>
        <w:jc w:val="both"/>
        <w:rPr>
          <w:rFonts w:ascii="Calibri" w:eastAsia="Times New Roman" w:hAnsi="Calibri" w:cs="Calibri"/>
          <w:lang w:eastAsia="en-US"/>
        </w:rPr>
      </w:pPr>
      <w:r w:rsidRPr="00240D1D">
        <w:rPr>
          <w:rFonts w:ascii="Calibri" w:eastAsia="Times New Roman" w:hAnsi="Calibri" w:cs="Calibri"/>
          <w:lang w:eastAsia="en-US"/>
        </w:rPr>
        <w:tab/>
      </w:r>
      <w:r w:rsidRPr="00240D1D">
        <w:rPr>
          <w:rFonts w:ascii="Calibri" w:eastAsia="Times New Roman" w:hAnsi="Calibri" w:cs="Calibri"/>
          <w:lang w:eastAsia="en-US"/>
        </w:rPr>
        <w:tab/>
      </w:r>
      <w:r w:rsidRPr="00240D1D">
        <w:rPr>
          <w:rFonts w:ascii="Calibri" w:eastAsia="Times New Roman" w:hAnsi="Calibri" w:cs="Calibri"/>
          <w:lang w:eastAsia="en-US"/>
        </w:rPr>
        <w:tab/>
      </w:r>
    </w:p>
    <w:p w14:paraId="6ABD9F1D" w14:textId="3354CFFE"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The authenticity of host '52.174.47.97 (52.174.47.97)' can't be established.</w:t>
      </w:r>
    </w:p>
    <w:p w14:paraId="26648976" w14:textId="5A59EAFD"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ECDSA key fingerprint is 48:89:dc:6d:49:77:2d:85:50:6b:73:90:70:c6:05:5c.</w:t>
      </w:r>
    </w:p>
    <w:p w14:paraId="79FA47DC" w14:textId="7859FE7A"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FF0000"/>
          <w:sz w:val="18"/>
          <w:szCs w:val="20"/>
          <w:lang w:eastAsia="en-US"/>
        </w:rPr>
        <w:t>Are you sure you want to continue connecting (yes/no)?</w:t>
      </w:r>
      <w:r w:rsidRPr="00A9092C">
        <w:rPr>
          <w:rFonts w:ascii="Courier New" w:eastAsia="Times New Roman" w:hAnsi="Courier New" w:cs="Courier New"/>
          <w:b/>
          <w:bCs/>
          <w:color w:val="000000"/>
          <w:sz w:val="18"/>
          <w:szCs w:val="20"/>
          <w:lang w:eastAsia="en-US"/>
        </w:rPr>
        <w:t xml:space="preserve"> vm-00 | SUCCESS =&gt; {</w:t>
      </w:r>
    </w:p>
    <w:p w14:paraId="11A3B484" w14:textId="105F28A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5050ED84" w14:textId="4B506A8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4BB4B852" w14:textId="5FCB102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6F0FF3AF" w14:textId="2B56CE2C"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18"/>
          <w:szCs w:val="20"/>
          <w:lang w:eastAsia="en-US"/>
        </w:rPr>
      </w:pPr>
      <w:r w:rsidRPr="00A9092C">
        <w:rPr>
          <w:rFonts w:ascii="Courier New" w:eastAsia="Times New Roman" w:hAnsi="Courier New" w:cs="Courier New"/>
          <w:b/>
          <w:bCs/>
          <w:color w:val="FF0000"/>
          <w:sz w:val="18"/>
          <w:szCs w:val="20"/>
          <w:lang w:eastAsia="en-US"/>
        </w:rPr>
        <w:t>yes</w:t>
      </w:r>
    </w:p>
    <w:p w14:paraId="52046EDE" w14:textId="0B6DAC51" w:rsidR="00A9092C" w:rsidRPr="00A9092C" w:rsidRDefault="00A92114"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19761013web01</w:t>
      </w:r>
      <w:r w:rsidR="00A9092C" w:rsidRPr="00A9092C">
        <w:rPr>
          <w:rFonts w:ascii="Courier New" w:eastAsia="Times New Roman" w:hAnsi="Courier New" w:cs="Courier New"/>
          <w:b/>
          <w:bCs/>
          <w:color w:val="000000"/>
          <w:sz w:val="18"/>
          <w:szCs w:val="20"/>
          <w:lang w:eastAsia="en-US"/>
        </w:rPr>
        <w:t xml:space="preserve"> | SUCCESS =&gt; {</w:t>
      </w:r>
    </w:p>
    <w:p w14:paraId="0F1E22E1" w14:textId="37EA9E78"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122CB841" w14:textId="1D746FC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58A55706" w14:textId="1493F97B"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5EF2DA0E"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vm-00 | SUCCESS =&gt; {</w:t>
      </w:r>
    </w:p>
    <w:p w14:paraId="69E8E6C3" w14:textId="77E1DC0F"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26E9B61C" w14:textId="52F40723"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6EFC1FE5" w14:textId="733E29C8"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w:t>
      </w:r>
    </w:p>
    <w:p w14:paraId="59607838" w14:textId="6A55DF77" w:rsidR="00A9092C" w:rsidRPr="00A9092C" w:rsidRDefault="00A92114"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19761013web01</w:t>
      </w:r>
      <w:r w:rsidR="00A9092C" w:rsidRPr="00A9092C">
        <w:rPr>
          <w:rFonts w:ascii="Courier New" w:eastAsia="Times New Roman" w:hAnsi="Courier New" w:cs="Courier New"/>
          <w:b/>
          <w:bCs/>
          <w:color w:val="000000"/>
          <w:sz w:val="18"/>
          <w:szCs w:val="20"/>
          <w:lang w:eastAsia="en-US"/>
        </w:rPr>
        <w:t xml:space="preserve"> | SUCCESS =&gt; {</w:t>
      </w:r>
    </w:p>
    <w:p w14:paraId="64F0E910" w14:textId="66551E3E"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"changed": false,</w:t>
      </w:r>
    </w:p>
    <w:p w14:paraId="0929FA29" w14:textId="47FE3811"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xml:space="preserve">    "ping": "pong"</w:t>
      </w:r>
    </w:p>
    <w:p w14:paraId="54047E5A" w14:textId="249302EA" w:rsidR="00A20DF6"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lastRenderedPageBreak/>
        <w:t>}</w:t>
      </w:r>
    </w:p>
    <w:p w14:paraId="540A683F" w14:textId="77777777" w:rsidR="00A9092C" w:rsidRDefault="00A9092C" w:rsidP="00BD0C5F">
      <w:pPr>
        <w:shd w:val="clear" w:color="auto" w:fill="FFFFFF"/>
        <w:spacing w:before="0" w:after="240" w:line="339" w:lineRule="atLeast"/>
        <w:jc w:val="both"/>
        <w:rPr>
          <w:rFonts w:ascii="Calibri" w:eastAsia="Times New Roman" w:hAnsi="Calibri" w:cs="Calibri"/>
          <w:lang w:eastAsia="en-US"/>
        </w:rPr>
      </w:pPr>
    </w:p>
    <w:p w14:paraId="0105C55C" w14:textId="77777777" w:rsidR="00A20DF6" w:rsidRDefault="00A20DF6" w:rsidP="00BD0C5F">
      <w:pPr>
        <w:shd w:val="clear" w:color="auto" w:fill="FFFFFF"/>
        <w:spacing w:before="0" w:after="240" w:line="339" w:lineRule="atLeast"/>
        <w:jc w:val="both"/>
        <w:rPr>
          <w:rFonts w:ascii="Calibri" w:eastAsia="Times New Roman" w:hAnsi="Calibri" w:cs="Calibri"/>
          <w:lang w:eastAsia="en-US"/>
        </w:rPr>
      </w:pPr>
    </w:p>
    <w:p w14:paraId="4226F78A" w14:textId="77777777" w:rsidR="00A9092C" w:rsidRPr="005323C0" w:rsidRDefault="00A9092C" w:rsidP="00A9092C">
      <w:pPr>
        <w:shd w:val="clear" w:color="auto" w:fill="FFFFFF"/>
        <w:spacing w:before="0" w:after="240" w:line="339" w:lineRule="atLeast"/>
        <w:jc w:val="both"/>
        <w:rPr>
          <w:rFonts w:ascii="Calibri" w:eastAsia="Times New Roman" w:hAnsi="Calibri" w:cs="Calibri"/>
          <w:lang w:val="en"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7" w:name="_Toc469611501"/>
      <w:r>
        <w:lastRenderedPageBreak/>
        <w:t xml:space="preserve">Lab 6: </w:t>
      </w:r>
      <w:r w:rsidR="0015015E">
        <w:t>Running an Ansible playbook on the new VM</w:t>
      </w:r>
      <w:bookmarkEnd w:id="7"/>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15BB8F84"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 Please consider that we are using this as example, you could be running an Ansible playbook to do anything that Ansible supports, and that is a lot.</w:t>
      </w:r>
    </w:p>
    <w:p w14:paraId="4972FC42" w14:textId="5397895B"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~/Azure-Ansible-Examples/azure-playbooks/httpd.yml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p>
    <w:p w14:paraId="01F6EE29" w14:textId="2B208A7D"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 ansible-playbook -i ~/ansible/contrib/inventory/azure_rm.py ~/Azure-Ansible-Examples/azure-playbooks/httpd.yml --extra-vars  "vmname=</w:t>
      </w:r>
      <w:r>
        <w:rPr>
          <w:rFonts w:ascii="Courier New" w:eastAsia="Times New Roman" w:hAnsi="Courier New" w:cs="Courier New"/>
          <w:b/>
          <w:bCs/>
          <w:color w:val="000000"/>
          <w:sz w:val="18"/>
          <w:szCs w:val="20"/>
          <w:lang w:eastAsia="en-US"/>
        </w:rPr>
        <w:t>19761013</w:t>
      </w:r>
      <w:r w:rsidRPr="00A92114">
        <w:rPr>
          <w:rFonts w:ascii="Courier New" w:eastAsia="Times New Roman" w:hAnsi="Courier New" w:cs="Courier New"/>
          <w:b/>
          <w:bCs/>
          <w:color w:val="000000"/>
          <w:sz w:val="18"/>
          <w:szCs w:val="20"/>
          <w:lang w:eastAsia="en-US"/>
        </w:rPr>
        <w:t>web0</w:t>
      </w:r>
      <w:r>
        <w:rPr>
          <w:rFonts w:ascii="Courier New" w:eastAsia="Times New Roman" w:hAnsi="Courier New" w:cs="Courier New"/>
          <w:b/>
          <w:bCs/>
          <w:color w:val="000000"/>
          <w:sz w:val="18"/>
          <w:szCs w:val="20"/>
          <w:lang w:eastAsia="en-US"/>
        </w:rPr>
        <w:t>1</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67762AC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0E61B2A0"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2434CA3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5A6574AF"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35BF5D64" w:rsidR="00A92114" w:rsidRPr="00A92114" w:rsidRDefault="00A92114"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 xml:space="preserve">                : ok=4    changed=4    unreachable=0    failed=0</w:t>
      </w:r>
    </w:p>
    <w:p w14:paraId="38D60A78" w14:textId="0A005A5A" w:rsidR="0015015E" w:rsidRPr="00A20DF6"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w:t>
      </w:r>
      <w:r w:rsidR="0015015E">
        <w:rPr>
          <w:rFonts w:ascii="Calibri" w:eastAsia="Times New Roman" w:hAnsi="Calibri" w:cs="Calibri"/>
          <w:lang w:eastAsia="en-US"/>
        </w:rPr>
        <w:t xml:space="preserve"> </w:t>
      </w:r>
    </w:p>
    <w:p w14:paraId="0BD332C0" w14:textId="77777777" w:rsidR="00316898" w:rsidRDefault="00316898">
      <w:pPr>
        <w:rPr>
          <w:rFonts w:asciiTheme="majorHAnsi" w:eastAsiaTheme="majorEastAsia" w:hAnsiTheme="majorHAnsi" w:cstheme="majorBidi"/>
          <w:b/>
          <w:bCs/>
          <w:caps/>
          <w:color w:val="FFFFFF" w:themeColor="background1"/>
        </w:rPr>
      </w:pPr>
      <w:r>
        <w:lastRenderedPageBreak/>
        <w:br w:type="page"/>
      </w:r>
    </w:p>
    <w:p w14:paraId="5F31719A" w14:textId="4BCA3348" w:rsidR="00CC3C6C" w:rsidRPr="00122300" w:rsidRDefault="00CC3C6C" w:rsidP="00CC3C6C">
      <w:pPr>
        <w:pStyle w:val="Heading1"/>
        <w:tabs>
          <w:tab w:val="left" w:pos="5318"/>
        </w:tabs>
      </w:pPr>
      <w:bookmarkStart w:id="8" w:name="_Toc469611502"/>
      <w:r>
        <w:lastRenderedPageBreak/>
        <w:t xml:space="preserve">Lab 7: Deleting a VM using </w:t>
      </w:r>
      <w:r w:rsidR="008D02F3">
        <w:t>Ansible</w:t>
      </w:r>
      <w:r w:rsidR="00316898">
        <w:t xml:space="preserve"> (Optional)</w:t>
      </w:r>
      <w:bookmarkEnd w:id="8"/>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599AAE7E"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 xml:space="preserve">. </w:t>
      </w:r>
    </w:p>
    <w:p w14:paraId="20C0EDAB" w14:textId="68764BAD"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 ansible-playbook ~/Azure-Ansible-Examples/azure-playbooks/delete_vm.yml --extra-</w:t>
      </w:r>
      <w:r w:rsidRPr="00316898">
        <w:rPr>
          <w:rFonts w:ascii="Courier New" w:eastAsia="Times New Roman" w:hAnsi="Courier New" w:cs="Courier New"/>
          <w:bCs/>
          <w:color w:val="000000"/>
          <w:sz w:val="18"/>
          <w:szCs w:val="20"/>
          <w:lang w:eastAsia="en-US"/>
        </w:rPr>
        <w:t>vars "vmname=</w:t>
      </w:r>
      <w:r w:rsidR="00316898">
        <w:rPr>
          <w:rFonts w:ascii="Courier New" w:eastAsia="Times New Roman" w:hAnsi="Courier New" w:cs="Courier New"/>
          <w:bCs/>
          <w:color w:val="000000"/>
          <w:sz w:val="18"/>
          <w:szCs w:val="20"/>
          <w:lang w:eastAsia="en-US"/>
        </w:rPr>
        <w:t>19761013</w:t>
      </w:r>
      <w:r w:rsidRPr="00316898">
        <w:rPr>
          <w:rFonts w:ascii="Courier New" w:eastAsia="Times New Roman" w:hAnsi="Courier New" w:cs="Courier New"/>
          <w:bCs/>
          <w:color w:val="000000"/>
          <w:sz w:val="18"/>
          <w:szCs w:val="20"/>
          <w:lang w:eastAsia="en-US"/>
        </w:rPr>
        <w:t>myweb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23D7841B"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1DF3D06F"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2D8FF6E3" w14:textId="1390727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F2B62AD" w:rsidR="005323C0" w:rsidRPr="00CC3C6C" w:rsidRDefault="005323C0"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r>
        <w:lastRenderedPageBreak/>
        <w:t>Conclusion</w:t>
      </w:r>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bookmarkStart w:id="9" w:name="_GoBack"/>
      <w:bookmarkEnd w:id="9"/>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0" w:name="_Toc469611503"/>
      <w:r>
        <w:lastRenderedPageBreak/>
        <w:t>End the lab</w:t>
      </w:r>
      <w:bookmarkEnd w:id="10"/>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38AAA06C" w:rsidR="00016C29" w:rsidRPr="00F240F0" w:rsidRDefault="009E6661"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w:t>
      </w:r>
      <w:r w:rsidR="00016C29">
        <w:rPr>
          <w:rFonts w:ascii="Courier New" w:eastAsia="Times New Roman" w:hAnsi="Courier New" w:cs="Courier New"/>
          <w:b/>
          <w:bCs/>
          <w:color w:val="000000"/>
          <w:sz w:val="20"/>
          <w:szCs w:val="20"/>
          <w:lang w:eastAsia="en-US"/>
        </w:rPr>
        <w:t xml:space="preserve"> azure group delete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23435809"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w:t>
      </w:r>
      <w:r w:rsidR="009E6661" w:rsidRPr="00CC3C6C">
        <w:rPr>
          <w:rFonts w:ascii="Courier New" w:eastAsia="Times New Roman" w:hAnsi="Courier New" w:cs="Courier New"/>
          <w:b/>
          <w:bCs/>
          <w:color w:val="000000"/>
          <w:sz w:val="20"/>
          <w:szCs w:val="20"/>
          <w:lang w:eastAsia="en-US"/>
        </w:rPr>
        <w:t xml:space="preserve">azure ad sp show -o </w:t>
      </w:r>
      <w:r>
        <w:rPr>
          <w:rFonts w:ascii="Courier New" w:eastAsia="Times New Roman" w:hAnsi="Courier New" w:cs="Courier New"/>
          <w:b/>
          <w:bCs/>
          <w:color w:val="000000"/>
          <w:sz w:val="20"/>
          <w:szCs w:val="20"/>
          <w:lang w:eastAsia="en-US"/>
        </w:rPr>
        <w:t>44444444-4444-4444-444444444444</w:t>
      </w:r>
    </w:p>
    <w:p w14:paraId="2C131EFF" w14:textId="3D258777"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sp show</w:t>
      </w:r>
    </w:p>
    <w:p w14:paraId="7498F294" w14:textId="2E2748A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service principals</w:t>
      </w:r>
    </w:p>
    <w:p w14:paraId="2A9EFEB8" w14:textId="56E8E0A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 Id:               </w:t>
      </w:r>
      <w:r w:rsidR="00CC3C6C" w:rsidRPr="00CC3C6C">
        <w:rPr>
          <w:rFonts w:ascii="Courier New" w:eastAsia="Times New Roman" w:hAnsi="Courier New" w:cs="Courier New"/>
          <w:bCs/>
          <w:color w:val="000000"/>
          <w:sz w:val="20"/>
          <w:szCs w:val="20"/>
          <w:lang w:eastAsia="en-US"/>
        </w:rPr>
        <w:t>44444444-4444-4444-444444444444</w:t>
      </w:r>
    </w:p>
    <w:p w14:paraId="309EA280" w14:textId="5D6FB2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 Name:            ansiblelab</w:t>
      </w:r>
    </w:p>
    <w:p w14:paraId="50CCD12E" w14:textId="1CB12D3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Service Principal Names:</w:t>
      </w:r>
    </w:p>
    <w:p w14:paraId="5C81B2E4" w14:textId="523A2B6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http://ansiblelab</w:t>
      </w:r>
    </w:p>
    <w:p w14:paraId="76B8C538" w14:textId="4F643704"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w:t>
      </w:r>
      <w:r w:rsidR="00CC3C6C">
        <w:rPr>
          <w:rFonts w:ascii="Courier New" w:eastAsia="Times New Roman" w:hAnsi="Courier New" w:cs="Courier New"/>
          <w:bCs/>
          <w:color w:val="000000"/>
          <w:sz w:val="20"/>
          <w:szCs w:val="20"/>
          <w:lang w:eastAsia="en-US"/>
        </w:rPr>
        <w:t>11111111-1111-1111-1111111111</w:t>
      </w:r>
    </w:p>
    <w:p w14:paraId="2972E0DE" w14:textId="6B98550F"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3729714D" w14:textId="3FF7FB82"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sp show command OK</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32A4EFCC" w:rsidR="009E6661" w:rsidRPr="00CC3C6C" w:rsidRDefault="00CC3C6C"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w:t>
      </w:r>
      <w:r w:rsidR="009E6661" w:rsidRPr="00CC3C6C">
        <w:rPr>
          <w:rFonts w:ascii="Courier New" w:eastAsia="Times New Roman" w:hAnsi="Courier New" w:cs="Courier New"/>
          <w:b/>
          <w:bCs/>
          <w:color w:val="000000"/>
          <w:sz w:val="20"/>
          <w:szCs w:val="20"/>
          <w:lang w:eastAsia="en-US"/>
        </w:rPr>
        <w:t xml:space="preserve"> azure ad sp delete -o </w:t>
      </w:r>
      <w:r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A7F502B"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For the application we first need to find out the object ID, out of the application ID</w:t>
      </w:r>
    </w:p>
    <w:p w14:paraId="2D5E385B" w14:textId="3192D10C"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show -a </w:t>
      </w:r>
      <w:r w:rsidR="00CC3C6C" w:rsidRPr="00CC3C6C">
        <w:rPr>
          <w:rFonts w:ascii="Courier New" w:eastAsia="Times New Roman" w:hAnsi="Courier New" w:cs="Courier New"/>
          <w:b/>
          <w:bCs/>
          <w:color w:val="000000"/>
          <w:sz w:val="20"/>
          <w:szCs w:val="20"/>
          <w:lang w:eastAsia="en-US"/>
        </w:rPr>
        <w:t>11111111-1111-1111-1111111111</w:t>
      </w:r>
    </w:p>
    <w:p w14:paraId="12A4CCCF" w14:textId="4D714A75"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Executing command ad app show</w:t>
      </w:r>
    </w:p>
    <w:p w14:paraId="5751DB31" w14:textId="13F371B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Getting Active Directory application(s)</w:t>
      </w:r>
    </w:p>
    <w:p w14:paraId="7A52D744" w14:textId="4CCABDF8"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AppId:                   </w:t>
      </w:r>
      <w:r w:rsidR="00CC3C6C" w:rsidRPr="00CC3C6C">
        <w:rPr>
          <w:rFonts w:ascii="Courier New" w:eastAsia="Times New Roman" w:hAnsi="Courier New" w:cs="Courier New"/>
          <w:bCs/>
          <w:color w:val="000000"/>
          <w:sz w:val="20"/>
          <w:szCs w:val="20"/>
          <w:lang w:eastAsia="en-US"/>
        </w:rPr>
        <w:t>11111111-1111-1111-1111111111</w:t>
      </w:r>
    </w:p>
    <w:p w14:paraId="57193E31" w14:textId="07AC07D1"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 xml:space="preserve">data:    ObjectId:                </w:t>
      </w:r>
      <w:r w:rsidR="00CC3C6C" w:rsidRPr="00CC3C6C">
        <w:rPr>
          <w:rFonts w:ascii="Courier New" w:eastAsia="Times New Roman" w:hAnsi="Courier New" w:cs="Courier New"/>
          <w:bCs/>
          <w:color w:val="000000"/>
          <w:sz w:val="20"/>
          <w:szCs w:val="20"/>
          <w:lang w:eastAsia="en-US"/>
        </w:rPr>
        <w:t>55555555-5555-5555-555555555555</w:t>
      </w:r>
    </w:p>
    <w:p w14:paraId="7E73CC9E" w14:textId="06F0C2C6"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DisplayName:             ansiblelab</w:t>
      </w:r>
    </w:p>
    <w:p w14:paraId="3B7DBC0A" w14:textId="1777300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IdentifierUris:          0=http://ansiblelab</w:t>
      </w:r>
    </w:p>
    <w:p w14:paraId="61A3A22C" w14:textId="2A1B88D9"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ReplyUrls:</w:t>
      </w:r>
    </w:p>
    <w:p w14:paraId="5D916A51" w14:textId="4F1E613A"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lastRenderedPageBreak/>
        <w:t>data:    AvailableToOtherTenants: False</w:t>
      </w:r>
    </w:p>
    <w:p w14:paraId="2EA89AB1" w14:textId="548F920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    HomePage:                http://ansiblelab</w:t>
      </w:r>
    </w:p>
    <w:p w14:paraId="1543360B" w14:textId="183A761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data:</w:t>
      </w:r>
    </w:p>
    <w:p w14:paraId="7DEB1457" w14:textId="5DD7EF43"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Cs/>
          <w:color w:val="000000"/>
          <w:sz w:val="20"/>
          <w:szCs w:val="20"/>
          <w:lang w:eastAsia="en-US"/>
        </w:rPr>
      </w:pPr>
      <w:r w:rsidRPr="00CC3C6C">
        <w:rPr>
          <w:rFonts w:ascii="Courier New" w:eastAsia="Times New Roman" w:hAnsi="Courier New" w:cs="Courier New"/>
          <w:bCs/>
          <w:color w:val="000000"/>
          <w:sz w:val="20"/>
          <w:szCs w:val="20"/>
          <w:lang w:eastAsia="en-US"/>
        </w:rPr>
        <w:t>info:    ad app show command OK</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2E92661B" w:rsidR="009E6661" w:rsidRPr="00CC3C6C" w:rsidRDefault="009E6661"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CC3C6C">
        <w:rPr>
          <w:rFonts w:ascii="Courier New" w:eastAsia="Times New Roman" w:hAnsi="Courier New" w:cs="Courier New"/>
          <w:b/>
          <w:bCs/>
          <w:color w:val="000000"/>
          <w:sz w:val="20"/>
          <w:szCs w:val="20"/>
          <w:lang w:eastAsia="en-US"/>
        </w:rPr>
        <w:t xml:space="preserve">$ azure ad app delete -o </w:t>
      </w:r>
      <w:r w:rsidR="00CC3C6C" w:rsidRPr="00CC3C6C">
        <w:rPr>
          <w:rFonts w:ascii="Courier New" w:eastAsia="Times New Roman" w:hAnsi="Courier New" w:cs="Courier New"/>
          <w:b/>
          <w:bCs/>
          <w:color w:val="000000"/>
          <w:sz w:val="20"/>
          <w:szCs w:val="20"/>
          <w:lang w:eastAsia="en-US"/>
        </w:rPr>
        <w:t>55555555-5555-5555-555555555555</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1" w:name="_Toc469611504"/>
      <w:r w:rsidRPr="00970FD8">
        <w:rPr>
          <w:rFonts w:asciiTheme="majorHAnsi" w:hAnsiTheme="majorHAnsi" w:cstheme="majorHAnsi"/>
          <w:b/>
          <w:bCs/>
        </w:rPr>
        <w:t>R</w:t>
      </w:r>
      <w:r w:rsidR="001D5743" w:rsidRPr="00970FD8">
        <w:rPr>
          <w:rFonts w:asciiTheme="majorHAnsi" w:hAnsiTheme="majorHAnsi" w:cstheme="majorHAnsi"/>
          <w:b/>
          <w:bCs/>
        </w:rPr>
        <w:t>eferences</w:t>
      </w:r>
      <w:bookmarkEnd w:id="11"/>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3"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4"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5"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6" w:history="1">
        <w:r w:rsidRPr="009D0F7F">
          <w:rPr>
            <w:rStyle w:val="Hyperlink"/>
          </w:rPr>
          <w:t>https://docs.ansible.com/ansible/guide_azure.html</w:t>
        </w:r>
      </w:hyperlink>
      <w:r>
        <w:t xml:space="preserve"> </w:t>
      </w:r>
    </w:p>
    <w:p w14:paraId="3E35FF7C" w14:textId="782D9E9D" w:rsidR="00060F2C" w:rsidRDefault="00060F2C" w:rsidP="00060F2C">
      <w:pPr>
        <w:pStyle w:val="ListParagraph"/>
        <w:numPr>
          <w:ilvl w:val="0"/>
          <w:numId w:val="15"/>
        </w:numPr>
      </w:pPr>
      <w:r>
        <w:t xml:space="preserve">Azure CLI installation on Linux and Mac: </w:t>
      </w:r>
      <w:hyperlink r:id="rId27" w:history="1">
        <w:r w:rsidRPr="009D0F7F">
          <w:rPr>
            <w:rStyle w:val="Hyperlink"/>
          </w:rPr>
          <w:t>https://azure.microsoft.com/en-us/downloads/cli-tools-install/</w:t>
        </w:r>
      </w:hyperlink>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8"/>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060F2C" w:rsidRDefault="00060F2C">
      <w:pPr>
        <w:spacing w:line="240" w:lineRule="auto"/>
      </w:pPr>
      <w:r>
        <w:separator/>
      </w:r>
    </w:p>
  </w:endnote>
  <w:endnote w:type="continuationSeparator" w:id="0">
    <w:p w14:paraId="474360C1" w14:textId="77777777" w:rsidR="00060F2C" w:rsidRDefault="00060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10B338BC" w:rsidR="00060F2C" w:rsidRPr="00190922" w:rsidRDefault="00060F2C" w:rsidP="00190922">
        <w:pPr>
          <w:pStyle w:val="Footer"/>
        </w:pPr>
        <w:r w:rsidRPr="00190922">
          <w:fldChar w:fldCharType="begin"/>
        </w:r>
        <w:r w:rsidRPr="00190922">
          <w:instrText xml:space="preserve"> PAGE   \* MERGEFORMAT </w:instrText>
        </w:r>
        <w:r w:rsidRPr="00190922">
          <w:fldChar w:fldCharType="separate"/>
        </w:r>
        <w:r w:rsidR="00336096">
          <w:rPr>
            <w:noProof/>
          </w:rPr>
          <w:t>18</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060F2C" w:rsidRDefault="00060F2C">
      <w:pPr>
        <w:spacing w:line="240" w:lineRule="auto"/>
      </w:pPr>
      <w:r>
        <w:separator/>
      </w:r>
    </w:p>
  </w:footnote>
  <w:footnote w:type="continuationSeparator" w:id="0">
    <w:p w14:paraId="11646019" w14:textId="77777777" w:rsidR="00060F2C" w:rsidRDefault="00060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E84EA2"/>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9"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0"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2"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7"/>
  </w:num>
  <w:num w:numId="2">
    <w:abstractNumId w:val="10"/>
  </w:num>
  <w:num w:numId="3">
    <w:abstractNumId w:val="2"/>
  </w:num>
  <w:num w:numId="4">
    <w:abstractNumId w:val="5"/>
  </w:num>
  <w:num w:numId="5">
    <w:abstractNumId w:val="12"/>
  </w:num>
  <w:num w:numId="6">
    <w:abstractNumId w:val="8"/>
  </w:num>
  <w:num w:numId="7">
    <w:abstractNumId w:val="14"/>
  </w:num>
  <w:num w:numId="8">
    <w:abstractNumId w:val="3"/>
  </w:num>
  <w:num w:numId="9">
    <w:abstractNumId w:val="9"/>
  </w:num>
  <w:num w:numId="10">
    <w:abstractNumId w:val="13"/>
  </w:num>
  <w:num w:numId="11">
    <w:abstractNumId w:val="6"/>
  </w:num>
  <w:num w:numId="12">
    <w:abstractNumId w:val="0"/>
  </w:num>
  <w:num w:numId="13">
    <w:abstractNumId w:val="11"/>
  </w:num>
  <w:num w:numId="14">
    <w:abstractNumId w:val="4"/>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53255"/>
    <w:rsid w:val="00060F2C"/>
    <w:rsid w:val="000724E0"/>
    <w:rsid w:val="000851A8"/>
    <w:rsid w:val="000A7B08"/>
    <w:rsid w:val="000B1D51"/>
    <w:rsid w:val="000B59B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C30B8"/>
    <w:rsid w:val="001D5743"/>
    <w:rsid w:val="001E3FD5"/>
    <w:rsid w:val="001F6A32"/>
    <w:rsid w:val="001F7664"/>
    <w:rsid w:val="002119CB"/>
    <w:rsid w:val="00230C36"/>
    <w:rsid w:val="00231DAF"/>
    <w:rsid w:val="002335F1"/>
    <w:rsid w:val="00233B2E"/>
    <w:rsid w:val="00237518"/>
    <w:rsid w:val="00240D1D"/>
    <w:rsid w:val="0026072E"/>
    <w:rsid w:val="0027167B"/>
    <w:rsid w:val="0029318A"/>
    <w:rsid w:val="002A6D08"/>
    <w:rsid w:val="002C008C"/>
    <w:rsid w:val="002D6D73"/>
    <w:rsid w:val="002F1C41"/>
    <w:rsid w:val="002F469D"/>
    <w:rsid w:val="00316898"/>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500A0D"/>
    <w:rsid w:val="005323C0"/>
    <w:rsid w:val="00534240"/>
    <w:rsid w:val="00541D83"/>
    <w:rsid w:val="00566A88"/>
    <w:rsid w:val="00581E31"/>
    <w:rsid w:val="00583916"/>
    <w:rsid w:val="005866DA"/>
    <w:rsid w:val="00591F69"/>
    <w:rsid w:val="005C2769"/>
    <w:rsid w:val="005F5FD8"/>
    <w:rsid w:val="00606F57"/>
    <w:rsid w:val="00613260"/>
    <w:rsid w:val="00634EA9"/>
    <w:rsid w:val="00683C41"/>
    <w:rsid w:val="00684BA0"/>
    <w:rsid w:val="00685648"/>
    <w:rsid w:val="006C287D"/>
    <w:rsid w:val="006D69FE"/>
    <w:rsid w:val="006E4ED3"/>
    <w:rsid w:val="007035B6"/>
    <w:rsid w:val="00707BB6"/>
    <w:rsid w:val="00712D08"/>
    <w:rsid w:val="00717041"/>
    <w:rsid w:val="00724189"/>
    <w:rsid w:val="007272DF"/>
    <w:rsid w:val="0073369F"/>
    <w:rsid w:val="00770695"/>
    <w:rsid w:val="00772DB1"/>
    <w:rsid w:val="007760F6"/>
    <w:rsid w:val="00776ECC"/>
    <w:rsid w:val="007A0A5B"/>
    <w:rsid w:val="007A30C1"/>
    <w:rsid w:val="007B00EB"/>
    <w:rsid w:val="007B5BFF"/>
    <w:rsid w:val="007C506C"/>
    <w:rsid w:val="007E7D22"/>
    <w:rsid w:val="007F084D"/>
    <w:rsid w:val="008002EE"/>
    <w:rsid w:val="00814A25"/>
    <w:rsid w:val="008155C8"/>
    <w:rsid w:val="00835EDE"/>
    <w:rsid w:val="00852BC5"/>
    <w:rsid w:val="00852C16"/>
    <w:rsid w:val="008640E8"/>
    <w:rsid w:val="00882E6A"/>
    <w:rsid w:val="00887B8A"/>
    <w:rsid w:val="008B6693"/>
    <w:rsid w:val="008C792E"/>
    <w:rsid w:val="008D02F3"/>
    <w:rsid w:val="008D0C0B"/>
    <w:rsid w:val="008E4DAA"/>
    <w:rsid w:val="008F4598"/>
    <w:rsid w:val="008F7849"/>
    <w:rsid w:val="009148A2"/>
    <w:rsid w:val="00923123"/>
    <w:rsid w:val="0092404E"/>
    <w:rsid w:val="009466EC"/>
    <w:rsid w:val="009477FB"/>
    <w:rsid w:val="00970FD8"/>
    <w:rsid w:val="00971B77"/>
    <w:rsid w:val="0098065F"/>
    <w:rsid w:val="0099353E"/>
    <w:rsid w:val="009B0674"/>
    <w:rsid w:val="009B7D31"/>
    <w:rsid w:val="009D2965"/>
    <w:rsid w:val="009E6661"/>
    <w:rsid w:val="00A001E2"/>
    <w:rsid w:val="00A06CA1"/>
    <w:rsid w:val="00A20DF6"/>
    <w:rsid w:val="00A24E61"/>
    <w:rsid w:val="00A508C0"/>
    <w:rsid w:val="00A719E1"/>
    <w:rsid w:val="00A86CA4"/>
    <w:rsid w:val="00A9092C"/>
    <w:rsid w:val="00A92114"/>
    <w:rsid w:val="00AA32D4"/>
    <w:rsid w:val="00AA480C"/>
    <w:rsid w:val="00AA4814"/>
    <w:rsid w:val="00AA60E1"/>
    <w:rsid w:val="00AB1FBE"/>
    <w:rsid w:val="00B06AEA"/>
    <w:rsid w:val="00B46725"/>
    <w:rsid w:val="00B504E1"/>
    <w:rsid w:val="00B809A0"/>
    <w:rsid w:val="00B813C0"/>
    <w:rsid w:val="00B912FC"/>
    <w:rsid w:val="00BD0C5F"/>
    <w:rsid w:val="00BD3C03"/>
    <w:rsid w:val="00C06648"/>
    <w:rsid w:val="00C1322A"/>
    <w:rsid w:val="00C36014"/>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92EC7"/>
    <w:rsid w:val="00DA361C"/>
    <w:rsid w:val="00DA384B"/>
    <w:rsid w:val="00DC18B1"/>
    <w:rsid w:val="00DE7429"/>
    <w:rsid w:val="00DF43A2"/>
    <w:rsid w:val="00DF730A"/>
    <w:rsid w:val="00E2085D"/>
    <w:rsid w:val="00E234BD"/>
    <w:rsid w:val="00E239A3"/>
    <w:rsid w:val="00E45265"/>
    <w:rsid w:val="00E543F8"/>
    <w:rsid w:val="00E66024"/>
    <w:rsid w:val="00E75603"/>
    <w:rsid w:val="00E83091"/>
    <w:rsid w:val="00E870CC"/>
    <w:rsid w:val="00EB1A46"/>
    <w:rsid w:val="00EB3905"/>
    <w:rsid w:val="00EF3D51"/>
    <w:rsid w:val="00EF74E1"/>
    <w:rsid w:val="00F07A48"/>
    <w:rsid w:val="00F07C8F"/>
    <w:rsid w:val="00F3216D"/>
    <w:rsid w:val="00F40F34"/>
    <w:rsid w:val="00F4401A"/>
    <w:rsid w:val="00F72A56"/>
    <w:rsid w:val="00F84276"/>
    <w:rsid w:val="00F8481D"/>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ndowscentral.com/how-install-bash-shell-command-line-windows-10" TargetMode="External"/><Relationship Id="rId18" Type="http://schemas.openxmlformats.org/officeDocument/2006/relationships/hyperlink" Target="https://azure.microsoft.com/en-us/documentation/articles/xplat-cli-install/" TargetMode="External"/><Relationship Id="rId26" Type="http://schemas.openxmlformats.org/officeDocument/2006/relationships/hyperlink" Target="https://docs.ansible.com/ansible/guide_azure.html" TargetMode="External"/><Relationship Id="rId3" Type="http://schemas.openxmlformats.org/officeDocument/2006/relationships/numbering" Target="numbering.xml"/><Relationship Id="rId21" Type="http://schemas.openxmlformats.org/officeDocument/2006/relationships/hyperlink" Target="https://docs.microsoft.com/en-us/azure/azure-resource-manager/resource-group-authenticate-service-principal-cli" TargetMode="External"/><Relationship Id="rId7" Type="http://schemas.openxmlformats.org/officeDocument/2006/relationships/footnotes" Target="footnotes.xml"/><Relationship Id="rId12" Type="http://schemas.openxmlformats.org/officeDocument/2006/relationships/hyperlink" Target="http://www.windowscentral.com/how-install-bash-shell-command-line-windows-10" TargetMode="External"/><Relationship Id="rId17" Type="http://schemas.openxmlformats.org/officeDocument/2006/relationships/hyperlink" Target="https://azure.microsoft.com/en-us/documentation/articles/xplat-cli-install/" TargetMode="External"/><Relationship Id="rId25" Type="http://schemas.openxmlformats.org/officeDocument/2006/relationships/hyperlink" Target="https://docs.microsoft.com/en-us/azure/azure-resource-manager/resource-group-authenticate-service-principal-cli"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xplat-cli-install/" TargetMode="External"/><Relationship Id="rId20" Type="http://schemas.openxmlformats.org/officeDocument/2006/relationships/hyperlink" Target="https://rpm.nodesource.com/setup_4.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portal.azure.com" TargetMode="External"/><Relationship Id="rId5" Type="http://schemas.openxmlformats.org/officeDocument/2006/relationships/settings" Target="settings.xml"/><Relationship Id="rId15" Type="http://schemas.openxmlformats.org/officeDocument/2006/relationships/hyperlink" Target="https://nodejs.org/en/download/package-manager/" TargetMode="External"/><Relationship Id="rId23" Type="http://schemas.openxmlformats.org/officeDocument/2006/relationships/hyperlink" Target="https://www.ansible.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nodejs.org/en/download/package-manager/" TargetMode="External"/><Relationship Id="rId22" Type="http://schemas.openxmlformats.org/officeDocument/2006/relationships/hyperlink" Target="http://ansiblelab" TargetMode="External"/><Relationship Id="rId27" Type="http://schemas.openxmlformats.org/officeDocument/2006/relationships/hyperlink" Target="https://azure.microsoft.com/en-us/downloads/cli-tools-instal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A71EC-EC88-41AE-A08D-E565359F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6419</TotalTime>
  <Pages>21</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PDU CSA-P</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94</cp:revision>
  <cp:lastPrinted>2016-11-21T18:32:00Z</cp:lastPrinted>
  <dcterms:created xsi:type="dcterms:W3CDTF">2016-10-29T09:52:00Z</dcterms:created>
  <dcterms:modified xsi:type="dcterms:W3CDTF">2016-12-15T23:37:00Z</dcterms:modified>
  <cp:contentStatus/>
</cp:coreProperties>
</file>